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379BFF7B" w:rsidR="00627F81" w:rsidRPr="00374CFE" w:rsidRDefault="00B533DA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2EC37D84" wp14:editId="305A312A">
            <wp:extent cx="13349345" cy="8500311"/>
            <wp:effectExtent l="0" t="0" r="508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4400" cy="851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31C52305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1697AC78" w:rsidR="00A314D7" w:rsidRPr="00136FC4" w:rsidRDefault="006066F9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Мацуев И.М.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6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" filled="f" stroked="f" strokeweight=".25pt">
                <v:textbox inset="1pt,1pt,1pt,1pt">
                  <w:txbxContent>
                    <w:p w14:paraId="27B4988A" w14:textId="1697AC78" w:rsidR="00A314D7" w:rsidRPr="00136FC4" w:rsidRDefault="006066F9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Мацуев И.М.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76A4D8F0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9057E" id="Rectangle 880" o:spid="_x0000_s1026" style="position:absolute;margin-left:177.9pt;margin-top:-170.1pt;width:800.65pt;height:1111.9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" filled="f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207AE46D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726A29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726A29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Sg2HJ8AEAANQ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55237688" w14:textId="77777777" w:rsidR="00A314D7" w:rsidRPr="00726A29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726A29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726A29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726A29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UusPI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7602D601" w14:textId="77777777" w:rsidR="00A314D7" w:rsidRPr="00726A29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proofErr w:type="spellStart"/>
                      <w:r w:rsidRPr="00726A29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BN6+F6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KN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ZlJY6HhG&#10;X1g1sNtWi+v5PCrUO19w4bN7otijd4+ovnth8a7hOn1LhH2joWJeeazPXlyIgeerYtN/xIrxYRcw&#10;iTXU1EVAlkEMaSaH80z0EITi5NVyvrxeSKH4KF/k+TzNLIPidNmRD+81diJuSklMPoHD/tGHSAaK&#10;U0l8y+KDads09ta+SHDhmNHJN8fbJ/ajCmHYDEmtty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y4kSjf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662EA1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3564B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="00374CFE" w:rsidRPr="00662EA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r w:rsidRPr="00662EA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NmevL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7BB6B67F" w14:textId="77777777" w:rsidR="00A314D7" w:rsidRPr="00662EA1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3564B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="00374CFE" w:rsidRPr="00662EA1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r w:rsidRPr="00662EA1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662EA1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62EA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 w:rsidRPr="00662EA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 w:rsidRPr="00662EA1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662EA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" filled="f" stroked="f" strokeweight=".25pt">
                <v:textbox inset="1pt,1pt,1pt,1pt">
                  <w:txbxContent>
                    <w:p w14:paraId="50ABE8B1" w14:textId="77777777" w:rsidR="00A314D7" w:rsidRPr="00662EA1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62EA1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 w:rsidRPr="00662EA1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 w:rsidRPr="00662EA1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662EA1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7777777" w:rsidR="00136FC4" w:rsidRPr="00136FC4" w:rsidRDefault="00374CFE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Н.В.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" filled="f" stroked="f" strokeweight=".25pt">
                <v:textbox inset="1pt,1pt,1pt,1pt">
                  <w:txbxContent>
                    <w:p w14:paraId="2AE9B2DB" w14:textId="77777777" w:rsidR="00136FC4" w:rsidRPr="00136FC4" w:rsidRDefault="00374CFE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662EA1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374CFE" w:rsidRPr="00662EA1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" filled="f" stroked="f" strokeweight=".25pt">
                <v:textbox inset="1pt,1pt,1pt,1pt">
                  <w:txbxContent>
                    <w:p w14:paraId="0884BA22" w14:textId="77777777" w:rsidR="00A314D7" w:rsidRPr="00662EA1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374CFE" w:rsidRPr="00662EA1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77777777" w:rsidR="00A314D7" w:rsidRPr="00136FC4" w:rsidRDefault="0092453A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Северинчик Н.А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" filled="f" stroked="f" strokeweight=".25pt">
                <v:textbox inset="1pt,1pt,1pt,1pt">
                  <w:txbxContent>
                    <w:p w14:paraId="0B21BF1A" w14:textId="77777777" w:rsidR="00A314D7" w:rsidRPr="00136FC4" w:rsidRDefault="0092453A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Северинчик Н.А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2C118EF3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662EA1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 w:rsidRPr="00662EA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662EA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" filled="f" stroked="f" strokeweight=".25pt">
                <v:textbox inset="1pt,1pt,1pt,1pt">
                  <w:txbxContent>
                    <w:p w14:paraId="6F5D5EB1" w14:textId="77777777" w:rsidR="00A314D7" w:rsidRPr="00662EA1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 w:rsidRPr="00662EA1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662EA1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586DFCAC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662EA1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62EA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CcLpcD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5429443C" w14:textId="77777777" w:rsidR="00A314D7" w:rsidRPr="00662EA1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62EA1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KN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KsnYo3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bd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Fgv1t3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726A29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726A29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ticy/f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592F0E54" w14:textId="77777777" w:rsidR="00A314D7" w:rsidRPr="00726A29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726A29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726A29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726A29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nc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OWw2dz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71510AEF" w14:textId="77777777" w:rsidR="00A314D7" w:rsidRPr="00726A29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726A29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07F0774E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6EBD7A1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1110B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05880" w14:textId="28E222DA" w:rsidR="0092453A" w:rsidRPr="006066F9" w:rsidRDefault="0092453A" w:rsidP="0092453A">
                            <w:pPr>
                              <w:jc w:val="center"/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74417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6066F9"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06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, 202</w:t>
                            </w:r>
                            <w:r w:rsidR="006066F9"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  <w:p w14:paraId="00301B8B" w14:textId="77777777" w:rsidR="00A314D7" w:rsidRPr="000C5B2C" w:rsidRDefault="00A314D7" w:rsidP="000445C9"/>
                          <w:p w14:paraId="509D4C7B" w14:textId="77777777" w:rsidR="00A314D7" w:rsidRPr="000C5B2C" w:rsidRDefault="00A314D7" w:rsidP="000445C9"/>
                          <w:p w14:paraId="3D8BF23D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" filled="f" stroked="f" strokeweight=".25pt">
                <v:textbox inset="1pt,1pt,1pt,1pt">
                  <w:txbxContent>
                    <w:p w14:paraId="79605880" w14:textId="28E222DA" w:rsidR="0092453A" w:rsidRPr="006066F9" w:rsidRDefault="0092453A" w:rsidP="0092453A">
                      <w:pPr>
                        <w:jc w:val="center"/>
                        <w:rPr>
                          <w:i/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74417</w:t>
                      </w:r>
                      <w:r>
                        <w:rPr>
                          <w:i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6066F9">
                        <w:rPr>
                          <w:i/>
                          <w:sz w:val="24"/>
                          <w:szCs w:val="28"/>
                          <w:lang w:val="ru-RU"/>
                        </w:rPr>
                        <w:t>06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>, 202</w:t>
                      </w:r>
                      <w:r w:rsidR="006066F9">
                        <w:rPr>
                          <w:i/>
                          <w:sz w:val="24"/>
                          <w:szCs w:val="28"/>
                          <w:lang w:val="ru-RU"/>
                        </w:rPr>
                        <w:t>1</w:t>
                      </w:r>
                    </w:p>
                    <w:p w14:paraId="00301B8B" w14:textId="77777777" w:rsidR="00A314D7" w:rsidRPr="000C5B2C" w:rsidRDefault="00A314D7" w:rsidP="000445C9"/>
                    <w:p w14:paraId="509D4C7B" w14:textId="77777777" w:rsidR="00A314D7" w:rsidRPr="000C5B2C" w:rsidRDefault="00A314D7" w:rsidP="000445C9"/>
                    <w:p w14:paraId="3D8BF23D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726A29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726A29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ggnlZv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64D9813E" w14:textId="77777777" w:rsidR="00A314D7" w:rsidRPr="00726A29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726A29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726A29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726A29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+i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B4to+i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4271E58E" w14:textId="77777777" w:rsidR="00A314D7" w:rsidRPr="00726A29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726A29">
                        <w:rPr>
                          <w:rFonts w:ascii="Times New Roman" w:hAnsi="Times New Roman"/>
                          <w:iCs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E9682F1" w14:textId="4A193D80" w:rsidR="00637F1A" w:rsidRPr="00374CFE" w:rsidRDefault="009B194D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</w:t>
                            </w:r>
                            <w:r w:rsidR="004D02A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алгоритма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535D5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создания транзакции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8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0E9682F1" w14:textId="4A193D80" w:rsidR="00637F1A" w:rsidRPr="00374CFE" w:rsidRDefault="009B194D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</w:t>
                      </w:r>
                      <w:r w:rsidR="004D02A8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алгоритма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535D56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создания транзакции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72C6AF94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D03204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5</w:t>
                            </w:r>
                            <w:r w:rsidR="0092453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535D56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1</w:t>
                            </w:r>
                            <w:r w:rsidR="00726A2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49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OWMhM3yAQAA1g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490D3333" w14:textId="72C6AF94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D03204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5</w:t>
                      </w:r>
                      <w:r w:rsidR="0092453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535D56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1</w:t>
                      </w:r>
                      <w:r w:rsidR="00726A2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 xml:space="preserve">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726A29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726A29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2HWNHP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24B4A845" w14:textId="77777777" w:rsidR="00A314D7" w:rsidRPr="00726A29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726A29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CxHe/6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D0NlPJ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45268544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33FEFE2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1CAE0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777C5EAD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FA8C7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6F3C2A0F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B0080" w14:textId="77777777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4B4AC025" w:rsidR="00346C13" w:rsidRPr="00315A10" w:rsidRDefault="00346C13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Pi0amP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686B0080" w14:textId="77777777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4B4AC025" w:rsidR="00346C13" w:rsidRPr="00315A10" w:rsidRDefault="00346C13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374CFE" w:rsidSect="0092453A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39F89" w14:textId="77777777" w:rsidR="009E011F" w:rsidRDefault="009E011F" w:rsidP="00CC4C24">
      <w:r>
        <w:separator/>
      </w:r>
    </w:p>
  </w:endnote>
  <w:endnote w:type="continuationSeparator" w:id="0">
    <w:p w14:paraId="12DA89B6" w14:textId="77777777" w:rsidR="009E011F" w:rsidRDefault="009E011F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DFCE5" w14:textId="77777777" w:rsidR="009E011F" w:rsidRDefault="009E011F" w:rsidP="00CC4C24">
      <w:r>
        <w:separator/>
      </w:r>
    </w:p>
  </w:footnote>
  <w:footnote w:type="continuationSeparator" w:id="0">
    <w:p w14:paraId="23729244" w14:textId="77777777" w:rsidR="009E011F" w:rsidRDefault="009E011F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16AB2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2.3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445C9"/>
    <w:rsid w:val="000622EF"/>
    <w:rsid w:val="000717DA"/>
    <w:rsid w:val="00073968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74CFE"/>
    <w:rsid w:val="00394284"/>
    <w:rsid w:val="003E64AF"/>
    <w:rsid w:val="003F2DC2"/>
    <w:rsid w:val="003F5F46"/>
    <w:rsid w:val="0042179F"/>
    <w:rsid w:val="00427B90"/>
    <w:rsid w:val="0044021A"/>
    <w:rsid w:val="004829D9"/>
    <w:rsid w:val="004B603F"/>
    <w:rsid w:val="004D02A8"/>
    <w:rsid w:val="004F7AD2"/>
    <w:rsid w:val="00502CE6"/>
    <w:rsid w:val="0053564B"/>
    <w:rsid w:val="00535D56"/>
    <w:rsid w:val="005617DF"/>
    <w:rsid w:val="005D7FE7"/>
    <w:rsid w:val="006066F9"/>
    <w:rsid w:val="00627B06"/>
    <w:rsid w:val="00627F81"/>
    <w:rsid w:val="00637F1A"/>
    <w:rsid w:val="00645D25"/>
    <w:rsid w:val="0064614C"/>
    <w:rsid w:val="00662EA1"/>
    <w:rsid w:val="006A5809"/>
    <w:rsid w:val="006B29CD"/>
    <w:rsid w:val="006C5569"/>
    <w:rsid w:val="006D4EFF"/>
    <w:rsid w:val="006D721E"/>
    <w:rsid w:val="00700B31"/>
    <w:rsid w:val="00725059"/>
    <w:rsid w:val="00726A29"/>
    <w:rsid w:val="007363C6"/>
    <w:rsid w:val="00750EF6"/>
    <w:rsid w:val="007856E8"/>
    <w:rsid w:val="007946A9"/>
    <w:rsid w:val="007E6A64"/>
    <w:rsid w:val="00816C12"/>
    <w:rsid w:val="00833ADE"/>
    <w:rsid w:val="00862BDD"/>
    <w:rsid w:val="0087576F"/>
    <w:rsid w:val="00881FCF"/>
    <w:rsid w:val="00884079"/>
    <w:rsid w:val="008866B5"/>
    <w:rsid w:val="008912AB"/>
    <w:rsid w:val="00896151"/>
    <w:rsid w:val="008D4A4E"/>
    <w:rsid w:val="0092453A"/>
    <w:rsid w:val="00937430"/>
    <w:rsid w:val="0094447A"/>
    <w:rsid w:val="00990457"/>
    <w:rsid w:val="009B194D"/>
    <w:rsid w:val="009C30B3"/>
    <w:rsid w:val="009E011F"/>
    <w:rsid w:val="009E3B15"/>
    <w:rsid w:val="00A11AA8"/>
    <w:rsid w:val="00A15230"/>
    <w:rsid w:val="00A27A0C"/>
    <w:rsid w:val="00A314D7"/>
    <w:rsid w:val="00A4117E"/>
    <w:rsid w:val="00A44B16"/>
    <w:rsid w:val="00A73D75"/>
    <w:rsid w:val="00A8726A"/>
    <w:rsid w:val="00AA7564"/>
    <w:rsid w:val="00AF50EA"/>
    <w:rsid w:val="00AF52BA"/>
    <w:rsid w:val="00B455BF"/>
    <w:rsid w:val="00B45D0A"/>
    <w:rsid w:val="00B533D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E5E07"/>
    <w:rsid w:val="00E01A92"/>
    <w:rsid w:val="00E06A6A"/>
    <w:rsid w:val="00F16D1E"/>
    <w:rsid w:val="00F314BD"/>
    <w:rsid w:val="00F5617C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Ilya Matsuev</cp:lastModifiedBy>
  <cp:revision>10</cp:revision>
  <cp:lastPrinted>2021-05-29T06:03:00Z</cp:lastPrinted>
  <dcterms:created xsi:type="dcterms:W3CDTF">2021-05-29T06:02:00Z</dcterms:created>
  <dcterms:modified xsi:type="dcterms:W3CDTF">2021-06-05T14:26:00Z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