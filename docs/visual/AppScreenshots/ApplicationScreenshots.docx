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FEA289" w14:textId="77777777" w:rsidR="00B827FD" w:rsidRPr="00CD0D9E" w:rsidRDefault="00B827FD" w:rsidP="002F2B70">
      <w:pPr>
        <w:pStyle w:val="a1"/>
        <w:jc w:val="left"/>
        <w:rPr>
          <w:lang w:val="ru-RU"/>
        </w:rPr>
      </w:pPr>
    </w:p>
    <w:p w14:paraId="06730B81" w14:textId="77777777" w:rsidR="00373697" w:rsidRDefault="00373697" w:rsidP="00B827FD">
      <w:pPr>
        <w:pStyle w:val="a1"/>
        <w:jc w:val="center"/>
      </w:pPr>
    </w:p>
    <w:p w14:paraId="00BCFC07" w14:textId="452E88EA" w:rsidR="00373697" w:rsidRDefault="00CD0D9E" w:rsidP="00C87CFF">
      <w:pPr>
        <w:pStyle w:val="a1"/>
        <w:jc w:val="center"/>
      </w:pPr>
      <w:r>
        <w:pict w14:anchorId="6B9323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.4pt;height:241.25pt" o:bordertopcolor="this" o:borderleftcolor="this" o:borderbottomcolor="this" o:borderrightcolor="this">
            <v:imagedata r:id="rId7" o:title="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6D1D523C" w14:textId="77777777" w:rsidR="00373697" w:rsidRDefault="00373697" w:rsidP="00373697">
      <w:pPr>
        <w:pStyle w:val="a1"/>
        <w:jc w:val="center"/>
      </w:pPr>
    </w:p>
    <w:p w14:paraId="20120A29" w14:textId="4448D880" w:rsidR="00627F81" w:rsidRPr="00B827FD" w:rsidRDefault="00CD0D9E" w:rsidP="00C87CFF">
      <w:pPr>
        <w:pStyle w:val="a1"/>
        <w:jc w:val="center"/>
      </w:pPr>
      <w:r>
        <w:pict w14:anchorId="06D6FD38">
          <v:shape id="_x0000_i1026" type="#_x0000_t75" style="width:496.6pt;height:236.75pt" o:bordertopcolor="this" o:borderleftcolor="this" o:borderbottomcolor="this" o:borderrightcolor="this">
            <v:imagedata r:id="rId8" o:title="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r w:rsidR="00373697">
        <w:br w:type="page"/>
      </w:r>
      <w:r w:rsidR="00826B25">
        <w:rPr>
          <w:noProof/>
        </w:rPr>
        <w:lastRenderedPageBreak/>
        <w:pict w14:anchorId="5CA24E01">
          <v:group id="Группа 1293" o:spid="_x0000_s1961" style="position:absolute;left:0;text-align:left;margin-left:11pt;margin-top:-4.1pt;width:522.15pt;height:791.7pt;z-index:1;mso-position-horizontal-relative:margin;mso-position-vertical-relative:margin" coordorigin="1124,774" coordsize="10441,15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">
            <v:rect id="Rectangle 921" o:spid="_x0000_s1962" style="position:absolute;left:1124;top:774;width:10441;height:1550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" filled="f" strokeweight="2pt"/>
            <v:line id="Line 922" o:spid="_x0000_s1963" style="position:absolute;visibility:visible" from="1642,14094" to="1643,148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Gg2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x/MJ&#10;fL8JJ8jVBwAA//8DAFBLAQItABQABgAIAAAAIQDb4fbL7gAAAIUBAAATAAAAAAAAAAAAAAAAAAAA&#10;AABbQ29udGVudF9UeXBlc10ueG1sUEsBAi0AFAAGAAgAAAAhAFr0LFu/AAAAFQEAAAsAAAAAAAAA&#10;AAAAAAAAHwEAAF9yZWxzLy5yZWxzUEsBAi0AFAAGAAgAAAAhANSgaDa+AAAA3QAAAA8AAAAAAAAA&#10;AAAAAAAABwIAAGRycy9kb3ducmV2LnhtbFBLBQYAAAAAAwADALcAAADyAgAAAAA=&#10;" strokeweight="2pt"/>
            <v:line id="Line 923" o:spid="_x0000_s1964" style="position:absolute;visibility:visible" from="1129,14087" to="11553,14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vZB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x/Mp&#10;fL8JJ8jVBwAA//8DAFBLAQItABQABgAIAAAAIQDb4fbL7gAAAIUBAAATAAAAAAAAAAAAAAAAAAAA&#10;AABbQ29udGVudF9UeXBlc10ueG1sUEsBAi0AFAAGAAgAAAAhAFr0LFu/AAAAFQEAAAsAAAAAAAAA&#10;AAAAAAAAHwEAAF9yZWxzLy5yZWxzUEsBAi0AFAAGAAgAAAAhACRy9kG+AAAA3QAAAA8AAAAAAAAA&#10;AAAAAAAABwIAAGRycy9kb3ducmV2LnhtbFBLBQYAAAAAAwADALcAAADyAgAAAAA=&#10;" strokeweight="2pt"/>
            <v:line id="Line 924" o:spid="_x0000_s1965" style="position:absolute;visibility:visible" from="2265,14101" to="2266,16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" strokeweight="2pt"/>
            <v:line id="Line 925" o:spid="_x0000_s1966" style="position:absolute;visibility:visible" from="3692,14101" to="3693,16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" strokeweight="2pt"/>
            <v:line id="Line 926" o:spid="_x0000_s1967" style="position:absolute;visibility:visible" from="4547,14101" to="4548,16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WIz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x/M5&#10;fL8JJ8jVBwAA//8DAFBLAQItABQABgAIAAAAIQDb4fbL7gAAAIUBAAATAAAAAAAAAAAAAAAAAAAA&#10;AABbQ29udGVudF9UeXBlc10ueG1sUEsBAi0AFAAGAAgAAAAhAFr0LFu/AAAAFQEAAAsAAAAAAAAA&#10;AAAAAAAAHwEAAF9yZWxzLy5yZWxzUEsBAi0AFAAGAAgAAAAhAFXtYjO+AAAA3QAAAA8AAAAAAAAA&#10;AAAAAAAABwIAAGRycy9kb3ducmV2LnhtbFBLBQYAAAAAAwADALcAAADyAgAAAAA=&#10;" strokeweight="2pt"/>
            <v:line id="Line 927" o:spid="_x0000_s1968" style="position:absolute;visibility:visible" from="5118,14094" to="5119,16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FG0wwAAAN0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B/J8Iv38gIev0GAAD//wMAUEsBAi0AFAAGAAgAAAAhANvh9svuAAAAhQEAABMAAAAAAAAAAAAA&#10;AAAAAAAAAFtDb250ZW50X1R5cGVzXS54bWxQSwECLQAUAAYACAAAACEAWvQsW78AAAAVAQAACwAA&#10;AAAAAAAAAAAAAAAfAQAAX3JlbHMvLnJlbHNQSwECLQAUAAYACAAAACEAWjxRtMMAAADdAAAADwAA&#10;AAAAAAAAAAAAAAAHAgAAZHJzL2Rvd25yZXYueG1sUEsFBgAAAAADAAMAtwAAAPcCAAAAAA==&#10;" strokeweight="2pt"/>
            <v:line id="Line 928" o:spid="_x0000_s1969" style="position:absolute;visibility:visible" from="9397,14913" to="9400,15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Wxb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J9EM&#10;vt+EE+TqAwAA//8DAFBLAQItABQABgAIAAAAIQDb4fbL7gAAAIUBAAATAAAAAAAAAAAAAAAAAAAA&#10;AABbQ29udGVudF9UeXBlc10ueG1sUEsBAi0AFAAGAAgAAAAhAFr0LFu/AAAAFQEAAAsAAAAAAAAA&#10;AAAAAAAAHwEAAF9yZWxzLy5yZWxzUEsBAi0AFAAGAAgAAAAhALqZbFu+AAAA3QAAAA8AAAAAAAAA&#10;AAAAAAAABwIAAGRycy9kb3ducmV2LnhtbFBLBQYAAAAAAwADALcAAADyAgAAAAA=&#10;" strokeweight="2pt"/>
            <v:line id="Line 929" o:spid="_x0000_s1970" style="position:absolute;visibility:visible" from="1129,15730" to="5108,157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" strokeweight="1pt"/>
            <v:line id="Line 930" o:spid="_x0000_s1971" style="position:absolute;visibility:visible" from="1129,16004" to="5108,16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" strokeweight="1pt"/>
            <v:rect id="Rectangle 931" o:spid="_x0000_s1972" style="position:absolute;left:1152;top:14659;width:461;height:2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" filled="f" stroked="f" strokeweight=".25pt">
              <v:textbox style="mso-next-textbox:#Rectangle 931" inset="1pt,1pt,1pt,1pt">
                <w:txbxContent>
                  <w:p w14:paraId="7A042E10" w14:textId="4545AA2A" w:rsidR="00B827FD" w:rsidRPr="00951A0B" w:rsidRDefault="00B827FD" w:rsidP="00B827FD">
                    <w:pPr>
                      <w:pStyle w:val="a1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</w:p>
                </w:txbxContent>
              </v:textbox>
            </v:rect>
            <v:rect id="Rectangle 932" o:spid="_x0000_s1973" style="position:absolute;left:1673;top:14659;width:574;height:2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" filled="f" stroked="f" strokeweight=".25pt">
              <v:textbox style="mso-next-textbox:#Rectangle 932" inset="1pt,1pt,1pt,1pt">
                <w:txbxContent>
                  <w:p w14:paraId="0D680384" w14:textId="1664DA29" w:rsidR="00B827FD" w:rsidRPr="00017D2F" w:rsidRDefault="00B827FD" w:rsidP="00B827FD">
                    <w:pPr>
                      <w:pStyle w:val="a1"/>
                      <w:rPr>
                        <w:rFonts w:ascii="Times New Roman" w:hAnsi="Times New Roman"/>
                        <w:sz w:val="18"/>
                        <w:szCs w:val="18"/>
                        <w:lang w:val="ru-RU"/>
                      </w:rPr>
                    </w:pPr>
                  </w:p>
                </w:txbxContent>
              </v:textbox>
            </v:rect>
            <v:rect id="Rectangle 933" o:spid="_x0000_s1974" style="position:absolute;left:2307;top:14659;width:1344;height:2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" filled="f" stroked="f" strokeweight=".25pt">
              <v:textbox style="mso-next-textbox:#Rectangle 933" inset="1pt,1pt,1pt,1pt">
                <w:txbxContent>
                  <w:p w14:paraId="6A5BA16A" w14:textId="2A7AD263" w:rsidR="00B827FD" w:rsidRPr="00CD0D9E" w:rsidRDefault="00CD0D9E" w:rsidP="00CD0D9E">
                    <w:pPr>
                      <w:pStyle w:val="a1"/>
                      <w:jc w:val="center"/>
                      <w:rPr>
                        <w:rFonts w:ascii="Times New Roman" w:hAnsi="Times New Roman"/>
                        <w:sz w:val="18"/>
                        <w:szCs w:val="18"/>
                        <w:lang w:val="ru-RU"/>
                      </w:rPr>
                    </w:pPr>
                    <w:r>
                      <w:rPr>
                        <w:rFonts w:ascii="Times New Roman" w:hAnsi="Times New Roman"/>
                        <w:sz w:val="18"/>
                        <w:szCs w:val="18"/>
                        <w:lang w:val="ru-RU"/>
                      </w:rPr>
                      <w:t>ФИО</w:t>
                    </w:r>
                  </w:p>
                </w:txbxContent>
              </v:textbox>
            </v:rect>
            <v:rect id="Rectangle 934" o:spid="_x0000_s1975" style="position:absolute;left:3725;top:14659;width:801;height:2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" filled="f" stroked="f" strokeweight=".25pt">
              <v:textbox style="mso-next-textbox:#Rectangle 934" inset="1pt,1pt,1pt,1pt">
                <w:txbxContent>
                  <w:p w14:paraId="584C3DC4" w14:textId="77777777" w:rsidR="00B827FD" w:rsidRPr="00017D2F" w:rsidRDefault="00B827FD" w:rsidP="00B827FD">
                    <w:pPr>
                      <w:pStyle w:val="a1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 w:rsidRPr="00017D2F">
                      <w:rPr>
                        <w:rFonts w:ascii="Times New Roman" w:hAnsi="Times New Roman"/>
                        <w:sz w:val="18"/>
                        <w:szCs w:val="18"/>
                      </w:rPr>
                      <w:t>Подпись</w:t>
                    </w:r>
                  </w:p>
                </w:txbxContent>
              </v:textbox>
            </v:rect>
            <v:rect id="Rectangle 935" o:spid="_x0000_s1976" style="position:absolute;left:4572;top:14659;width:522;height:2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" filled="f" stroked="f" strokeweight=".25pt">
              <v:textbox style="mso-next-textbox:#Rectangle 935" inset="1pt,1pt,1pt,1pt">
                <w:txbxContent>
                  <w:p w14:paraId="7FEA755F" w14:textId="77777777" w:rsidR="00B827FD" w:rsidRPr="00017D2F" w:rsidRDefault="00B827FD" w:rsidP="00B827FD">
                    <w:pPr>
                      <w:pStyle w:val="a1"/>
                      <w:rPr>
                        <w:rFonts w:ascii="Times New Roman" w:hAnsi="Times New Roman"/>
                        <w:spacing w:val="-10"/>
                        <w:sz w:val="18"/>
                        <w:szCs w:val="18"/>
                      </w:rPr>
                    </w:pPr>
                    <w:r w:rsidRPr="00017D2F">
                      <w:rPr>
                        <w:rFonts w:ascii="Times New Roman" w:hAnsi="Times New Roman"/>
                        <w:spacing w:val="-10"/>
                        <w:sz w:val="18"/>
                        <w:szCs w:val="18"/>
                      </w:rPr>
                      <w:t>Дата</w:t>
                    </w:r>
                  </w:p>
                </w:txbxContent>
              </v:textbox>
            </v:rect>
            <v:rect id="Rectangle 936" o:spid="_x0000_s1977" style="position:absolute;left:9440;top:14928;width:770;height:2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" filled="f" stroked="f" strokeweight=".25pt">
              <v:textbox style="mso-next-textbox:#Rectangle 936" inset="1pt,1pt,1pt,1pt">
                <w:txbxContent>
                  <w:p w14:paraId="60A5B04D" w14:textId="77777777" w:rsidR="00B827FD" w:rsidRPr="00B827FD" w:rsidRDefault="00B827FD" w:rsidP="00B827FD">
                    <w:pPr>
                      <w:pStyle w:val="a1"/>
                      <w:jc w:val="center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 w:rsidRPr="00B827FD">
                      <w:rPr>
                        <w:rFonts w:ascii="Times New Roman" w:hAnsi="Times New Roman"/>
                        <w:sz w:val="18"/>
                        <w:szCs w:val="18"/>
                      </w:rPr>
                      <w:t>Лист</w:t>
                    </w:r>
                  </w:p>
                </w:txbxContent>
              </v:textbox>
            </v:rect>
            <v:rect id="Rectangle 937" o:spid="_x0000_s1978" style="position:absolute;left:9440;top:15211;width:770;height:2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" filled="f" stroked="f" strokeweight=".25pt">
              <v:textbox style="mso-next-textbox:#Rectangle 937" inset="1pt,1pt,1pt,1pt">
                <w:txbxContent>
                  <w:p w14:paraId="4F695E4D" w14:textId="77777777" w:rsidR="00B827FD" w:rsidRPr="00B827FD" w:rsidRDefault="00B827FD" w:rsidP="00B827FD">
                    <w:pPr>
                      <w:pStyle w:val="a1"/>
                      <w:jc w:val="center"/>
                      <w:rPr>
                        <w:rFonts w:ascii="Times New Roman" w:hAnsi="Times New Roman"/>
                        <w:sz w:val="18"/>
                        <w:szCs w:val="18"/>
                        <w:lang w:val="ru-RU"/>
                      </w:rPr>
                    </w:pPr>
                    <w:r w:rsidRPr="00B827FD">
                      <w:rPr>
                        <w:rFonts w:ascii="Times New Roman" w:hAnsi="Times New Roman"/>
                        <w:sz w:val="18"/>
                        <w:szCs w:val="18"/>
                        <w:lang w:val="ru-RU"/>
                      </w:rPr>
                      <w:t>1</w:t>
                    </w:r>
                  </w:p>
                </w:txbxContent>
              </v:textbox>
            </v:rect>
            <v:rect id="Rectangle 938" o:spid="_x0000_s1979" style="position:absolute;left:5175;top:14245;width:6348;height:51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" filled="f" stroked="f" strokeweight=".25pt">
              <v:textbox style="mso-next-textbox:#Rectangle 938" inset="1pt,1pt,1pt,1pt">
                <w:txbxContent>
                  <w:p w14:paraId="18539222" w14:textId="286F06E8" w:rsidR="00B827FD" w:rsidRPr="008F5AF2" w:rsidRDefault="00B827FD" w:rsidP="00B827FD">
                    <w:pPr>
                      <w:pStyle w:val="a1"/>
                      <w:jc w:val="center"/>
                      <w:rPr>
                        <w:rFonts w:ascii="Times New Roman" w:hAnsi="Times New Roman"/>
                        <w:sz w:val="24"/>
                        <w:szCs w:val="28"/>
                        <w:lang w:val="ru-RU"/>
                      </w:rPr>
                    </w:pPr>
                    <w:r w:rsidRPr="0083149A">
                      <w:rPr>
                        <w:rFonts w:ascii="Times New Roman" w:hAnsi="Times New Roman"/>
                        <w:sz w:val="24"/>
                        <w:szCs w:val="24"/>
                      </w:rPr>
                      <w:t>Б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ГТУ</w:t>
                    </w:r>
                    <w:r w:rsidR="00D53BC1">
                      <w:rPr>
                        <w:rFonts w:ascii="Times New Roman" w:hAnsi="Times New Roman"/>
                        <w:sz w:val="24"/>
                        <w:szCs w:val="24"/>
                        <w:lang w:val="ru-RU"/>
                      </w:rPr>
                      <w:t xml:space="preserve"> </w:t>
                    </w:r>
                    <w:r w:rsidRPr="00B1649F">
                      <w:rPr>
                        <w:rFonts w:ascii="Times New Roman" w:hAnsi="Times New Roman"/>
                        <w:sz w:val="24"/>
                        <w:szCs w:val="24"/>
                      </w:rPr>
                      <w:t>0</w:t>
                    </w:r>
                    <w:r w:rsidR="007E3065" w:rsidRPr="00B1649F">
                      <w:rPr>
                        <w:rFonts w:ascii="Times New Roman" w:hAnsi="Times New Roman"/>
                        <w:sz w:val="24"/>
                        <w:szCs w:val="24"/>
                        <w:lang w:val="en-US"/>
                      </w:rPr>
                      <w:t>3</w:t>
                    </w:r>
                    <w:r w:rsidRPr="00B1649F">
                      <w:rPr>
                        <w:rFonts w:ascii="Times New Roman" w:hAnsi="Times New Roman"/>
                        <w:sz w:val="24"/>
                        <w:szCs w:val="24"/>
                      </w:rPr>
                      <w:t>.0</w:t>
                    </w:r>
                    <w:r w:rsidR="0047185E">
                      <w:rPr>
                        <w:rFonts w:ascii="Times New Roman" w:hAnsi="Times New Roman"/>
                        <w:sz w:val="24"/>
                        <w:szCs w:val="24"/>
                        <w:lang w:val="ru-RU"/>
                      </w:rPr>
                      <w:t>2</w:t>
                    </w:r>
                    <w:r w:rsidR="00513994">
                      <w:rPr>
                        <w:rFonts w:ascii="Times New Roman" w:hAnsi="Times New Roman"/>
                        <w:sz w:val="24"/>
                        <w:szCs w:val="24"/>
                        <w:lang w:val="ru-RU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ГЧ</w:t>
                    </w:r>
                  </w:p>
                  <w:p w14:paraId="5919D3E1" w14:textId="77777777" w:rsidR="00B827FD" w:rsidRPr="0042148F" w:rsidRDefault="00B827FD" w:rsidP="00B827FD">
                    <w:pPr>
                      <w:pStyle w:val="a1"/>
                      <w:jc w:val="left"/>
                      <w:rPr>
                        <w:rFonts w:ascii="Times New Roman" w:hAnsi="Times New Roman"/>
                        <w:szCs w:val="16"/>
                        <w:lang w:val="ru-RU"/>
                      </w:rPr>
                    </w:pPr>
                  </w:p>
                  <w:p w14:paraId="4EE23B0D" w14:textId="77777777" w:rsidR="00B827FD" w:rsidRPr="00D53BC1" w:rsidRDefault="00B827FD" w:rsidP="00B827FD">
                    <w:pPr>
                      <w:rPr>
                        <w:i/>
                        <w:szCs w:val="16"/>
                        <w:lang w:val="ru-RU"/>
                      </w:rPr>
                    </w:pPr>
                  </w:p>
                </w:txbxContent>
              </v:textbox>
            </v:rect>
            <v:line id="Line 939" o:spid="_x0000_s1980" style="position:absolute;visibility:visible" from="1130,14908" to="11554,14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" strokeweight="2pt"/>
            <v:line id="Line 940" o:spid="_x0000_s1981" style="position:absolute;visibility:visible" from="1137,14635" to="5116,146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" strokeweight="2pt"/>
            <v:line id="Line 941" o:spid="_x0000_s1982" style="position:absolute;visibility:visible" from="1129,14360" to="5108,14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" strokeweight="1pt"/>
            <v:line id="Line 942" o:spid="_x0000_s1983" style="position:absolute;visibility:visible" from="1129,15455" to="5108,15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" strokeweight="1pt"/>
            <v:line id="Line 943" o:spid="_x0000_s1984" style="position:absolute;visibility:visible" from="1129,15180" to="5108,15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" strokeweight="1pt"/>
            <v:group id="Group 944" o:spid="_x0000_s1985" style="position:absolute;left:1144;top:14935;width:2507;height:24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">
              <v:rect id="Rectangle 945" o:spid="_x0000_s1986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" filled="f" stroked="f" strokeweight=".25pt">
                <v:textbox style="mso-next-textbox:#Rectangle 945" inset="1pt,1pt,1pt,1pt">
                  <w:txbxContent>
                    <w:p w14:paraId="5800332B" w14:textId="77777777" w:rsidR="00B827FD" w:rsidRPr="00CD0D9E" w:rsidRDefault="00B827FD" w:rsidP="00B827FD">
                      <w:pPr>
                        <w:pStyle w:val="a1"/>
                        <w:jc w:val="left"/>
                        <w:rPr>
                          <w:rFonts w:ascii="Times New Roman" w:hAnsi="Times New Roman"/>
                          <w:i w:val="0"/>
                          <w:iCs/>
                          <w:sz w:val="18"/>
                          <w:szCs w:val="18"/>
                        </w:rPr>
                      </w:pPr>
                      <w:r w:rsidRPr="00CD0D9E">
                        <w:rPr>
                          <w:rFonts w:ascii="Times New Roman" w:hAnsi="Times New Roman"/>
                          <w:i w:val="0"/>
                          <w:iCs/>
                          <w:sz w:val="18"/>
                          <w:szCs w:val="18"/>
                        </w:rPr>
                        <w:t>Разраб.</w:t>
                      </w:r>
                    </w:p>
                  </w:txbxContent>
                </v:textbox>
              </v:rect>
              <v:rect id="Rectangle 946" o:spid="_x0000_s1987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" filled="f" stroked="f" strokeweight=".25pt">
                <v:textbox style="mso-next-textbox:#Rectangle 946" inset="1pt,1pt,1pt,1pt">
                  <w:txbxContent>
                    <w:p w14:paraId="1AB7E379" w14:textId="461DE9EC" w:rsidR="00B827FD" w:rsidRPr="00017D2F" w:rsidRDefault="00B827FD" w:rsidP="00B827FD">
                      <w:pPr>
                        <w:pStyle w:val="a1"/>
                        <w:jc w:val="left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Мацуев И.М.</w:t>
                      </w:r>
                    </w:p>
                  </w:txbxContent>
                </v:textbox>
              </v:rect>
            </v:group>
            <v:group id="Group 947" o:spid="_x0000_s1988" style="position:absolute;left:1144;top:15204;width:2507;height:23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">
              <v:rect id="Rectangle 948" o:spid="_x0000_s1989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" filled="f" stroked="f" strokeweight=".25pt">
                <v:textbox style="mso-next-textbox:#Rectangle 948" inset="1pt,1pt,1pt,1pt">
                  <w:txbxContent>
                    <w:p w14:paraId="1B9E4D2F" w14:textId="6FE2C552" w:rsidR="00B827FD" w:rsidRPr="00CD0D9E" w:rsidRDefault="00B827FD" w:rsidP="00B827FD">
                      <w:pPr>
                        <w:pStyle w:val="a1"/>
                        <w:jc w:val="left"/>
                        <w:rPr>
                          <w:rFonts w:ascii="Times New Roman" w:hAnsi="Times New Roman"/>
                          <w:i w:val="0"/>
                          <w:iCs/>
                          <w:sz w:val="18"/>
                          <w:szCs w:val="18"/>
                        </w:rPr>
                      </w:pPr>
                      <w:r w:rsidRPr="00CD0D9E">
                        <w:rPr>
                          <w:rFonts w:ascii="Times New Roman" w:hAnsi="Times New Roman"/>
                          <w:i w:val="0"/>
                          <w:iCs/>
                          <w:sz w:val="18"/>
                          <w:szCs w:val="18"/>
                        </w:rPr>
                        <w:t>Пров.</w:t>
                      </w:r>
                    </w:p>
                  </w:txbxContent>
                </v:textbox>
              </v:rect>
              <v:rect id="Rectangle 949" o:spid="_x0000_s1990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" filled="f" stroked="f" strokeweight=".25pt">
                <v:textbox style="mso-next-textbox:#Rectangle 949" inset="1pt,1pt,1pt,1pt">
                  <w:txbxContent>
                    <w:p w14:paraId="2303CEB4" w14:textId="77777777" w:rsidR="00B827FD" w:rsidRPr="00CF1877" w:rsidRDefault="00B827FD" w:rsidP="00B827FD">
                      <w:pPr>
                        <w:rPr>
                          <w:i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i/>
                          <w:sz w:val="18"/>
                          <w:szCs w:val="18"/>
                          <w:lang w:val="ru-RU"/>
                        </w:rPr>
                        <w:t>Северинчик Н.А.</w:t>
                      </w:r>
                    </w:p>
                    <w:p w14:paraId="641DA5EE" w14:textId="77777777" w:rsidR="00B827FD" w:rsidRPr="00CF1877" w:rsidRDefault="00B827FD" w:rsidP="00B827FD">
                      <w:pPr>
                        <w:rPr>
                          <w:i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i/>
                          <w:sz w:val="18"/>
                          <w:szCs w:val="18"/>
                          <w:lang w:val="ru-RU"/>
                        </w:rPr>
                        <w:t>.</w:t>
                      </w:r>
                    </w:p>
                    <w:p w14:paraId="607393CB" w14:textId="77777777" w:rsidR="00B827FD" w:rsidRPr="00CB455E" w:rsidRDefault="00B827FD" w:rsidP="00B827FD">
                      <w:pPr>
                        <w:rPr>
                          <w:szCs w:val="16"/>
                        </w:rPr>
                      </w:pPr>
                    </w:p>
                  </w:txbxContent>
                </v:textbox>
              </v:rect>
            </v:group>
            <v:group id="Group 950" o:spid="_x0000_s1991" style="position:absolute;left:1144;top:15479;width:2507;height:23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">
              <v:rect id="Rectangle 951" o:spid="_x0000_s1992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" filled="f" stroked="f" strokeweight=".25pt">
                <v:textbox style="mso-next-textbox:#Rectangle 951" inset="1pt,1pt,1pt,1pt">
                  <w:txbxContent>
                    <w:p w14:paraId="4CF9C802" w14:textId="77777777" w:rsidR="00B827FD" w:rsidRPr="00CD0D9E" w:rsidRDefault="00B827FD" w:rsidP="00B827FD">
                      <w:pPr>
                        <w:pStyle w:val="a1"/>
                        <w:jc w:val="left"/>
                        <w:rPr>
                          <w:rFonts w:ascii="Times New Roman" w:hAnsi="Times New Roman"/>
                          <w:i w:val="0"/>
                          <w:iCs/>
                          <w:sz w:val="16"/>
                          <w:szCs w:val="16"/>
                          <w:lang w:val="ru-RU"/>
                        </w:rPr>
                      </w:pPr>
                      <w:r w:rsidRPr="00CD0D9E">
                        <w:rPr>
                          <w:rFonts w:ascii="Times New Roman" w:hAnsi="Times New Roman"/>
                          <w:i w:val="0"/>
                          <w:iCs/>
                          <w:sz w:val="18"/>
                          <w:szCs w:val="18"/>
                          <w:lang w:val="ru-RU"/>
                        </w:rPr>
                        <w:t>Консульт</w:t>
                      </w:r>
                      <w:r w:rsidRPr="00CD0D9E">
                        <w:rPr>
                          <w:rFonts w:ascii="Times New Roman" w:hAnsi="Times New Roman"/>
                          <w:i w:val="0"/>
                          <w:iCs/>
                          <w:sz w:val="16"/>
                          <w:szCs w:val="16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rect id="Rectangle 952" o:spid="_x0000_s1993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" filled="f" stroked="f" strokeweight=".25pt">
                <v:textbox style="mso-next-textbox:#Rectangle 952" inset="1pt,1pt,1pt,1pt">
                  <w:txbxContent>
                    <w:p w14:paraId="257AD8D5" w14:textId="77777777" w:rsidR="00B827FD" w:rsidRPr="00CF1877" w:rsidRDefault="00B827FD" w:rsidP="00B827FD">
                      <w:pPr>
                        <w:rPr>
                          <w:i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i/>
                          <w:sz w:val="18"/>
                          <w:szCs w:val="18"/>
                          <w:lang w:val="ru-RU"/>
                        </w:rPr>
                        <w:t>Северинчик Н.А.</w:t>
                      </w:r>
                    </w:p>
                    <w:p w14:paraId="74DD30A1" w14:textId="77777777" w:rsidR="00B827FD" w:rsidRPr="00CB455E" w:rsidRDefault="00B827FD" w:rsidP="00B827FD">
                      <w:pPr>
                        <w:rPr>
                          <w:szCs w:val="16"/>
                        </w:rPr>
                      </w:pPr>
                    </w:p>
                  </w:txbxContent>
                </v:textbox>
              </v:rect>
            </v:group>
            <v:group id="Group 953" o:spid="_x0000_s1994" style="position:absolute;left:1144;top:15746;width:2507;height:24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">
              <v:rect id="Rectangle 954" o:spid="_x0000_s1995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" filled="f" stroked="f" strokeweight=".25pt">
                <v:textbox style="mso-next-textbox:#Rectangle 954" inset="1pt,1pt,1pt,1pt">
                  <w:txbxContent>
                    <w:p w14:paraId="649F74BE" w14:textId="14EA828C" w:rsidR="00B827FD" w:rsidRPr="00CD0D9E" w:rsidRDefault="00B827FD" w:rsidP="00B827FD">
                      <w:pPr>
                        <w:pStyle w:val="a1"/>
                        <w:jc w:val="left"/>
                        <w:rPr>
                          <w:rFonts w:ascii="Times New Roman" w:hAnsi="Times New Roman"/>
                          <w:i w:val="0"/>
                          <w:iCs/>
                          <w:sz w:val="18"/>
                          <w:szCs w:val="18"/>
                        </w:rPr>
                      </w:pPr>
                      <w:r w:rsidRPr="00CD0D9E">
                        <w:rPr>
                          <w:rFonts w:ascii="Times New Roman" w:hAnsi="Times New Roman"/>
                          <w:i w:val="0"/>
                          <w:iCs/>
                          <w:sz w:val="18"/>
                          <w:szCs w:val="18"/>
                        </w:rPr>
                        <w:t xml:space="preserve">Н. </w:t>
                      </w:r>
                      <w:r w:rsidR="00CD0D9E" w:rsidRPr="00CD0D9E">
                        <w:rPr>
                          <w:rFonts w:ascii="Times New Roman" w:hAnsi="Times New Roman"/>
                          <w:i w:val="0"/>
                          <w:iCs/>
                          <w:sz w:val="18"/>
                          <w:szCs w:val="18"/>
                          <w:lang w:val="ru-RU"/>
                        </w:rPr>
                        <w:t>к</w:t>
                      </w:r>
                      <w:r w:rsidRPr="00CD0D9E">
                        <w:rPr>
                          <w:rFonts w:ascii="Times New Roman" w:hAnsi="Times New Roman"/>
                          <w:i w:val="0"/>
                          <w:iCs/>
                          <w:sz w:val="18"/>
                          <w:szCs w:val="18"/>
                        </w:rPr>
                        <w:t>онтр.</w:t>
                      </w:r>
                    </w:p>
                  </w:txbxContent>
                </v:textbox>
              </v:rect>
              <v:rect id="Rectangle 955" o:spid="_x0000_s1996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" filled="f" stroked="f" strokeweight=".25pt">
                <v:textbox style="mso-next-textbox:#Rectangle 955" inset="1pt,1pt,1pt,1pt">
                  <w:txbxContent>
                    <w:p w14:paraId="544E785C" w14:textId="77777777" w:rsidR="00B827FD" w:rsidRPr="00951A0B" w:rsidRDefault="00B827FD" w:rsidP="00B827FD">
                      <w:pPr>
                        <w:rPr>
                          <w:i/>
                          <w:sz w:val="18"/>
                          <w:szCs w:val="18"/>
                          <w:lang w:val="ru-RU"/>
                        </w:rPr>
                      </w:pPr>
                      <w:r w:rsidRPr="00951A0B">
                        <w:rPr>
                          <w:i/>
                          <w:sz w:val="18"/>
                          <w:szCs w:val="18"/>
                          <w:lang w:val="ru-RU"/>
                        </w:rPr>
                        <w:t>Рыжанкова А.С.</w:t>
                      </w:r>
                    </w:p>
                  </w:txbxContent>
                </v:textbox>
              </v:rect>
            </v:group>
            <v:group id="Group 956" o:spid="_x0000_s1997" style="position:absolute;left:1144;top:16014;width:2507;height:24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">
              <v:rect id="Rectangle 957" o:spid="_x0000_s1998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" filled="f" stroked="f" strokeweight=".25pt">
                <v:textbox style="mso-next-textbox:#Rectangle 957" inset="1pt,1pt,1pt,1pt">
                  <w:txbxContent>
                    <w:p w14:paraId="616C4B5E" w14:textId="7D8FC908" w:rsidR="00B827FD" w:rsidRPr="00CD0D9E" w:rsidRDefault="00B827FD" w:rsidP="00B827FD">
                      <w:pPr>
                        <w:pStyle w:val="a1"/>
                        <w:jc w:val="left"/>
                        <w:rPr>
                          <w:rFonts w:ascii="Times New Roman" w:hAnsi="Times New Roman"/>
                          <w:i w:val="0"/>
                          <w:iCs/>
                          <w:sz w:val="18"/>
                          <w:szCs w:val="18"/>
                        </w:rPr>
                      </w:pPr>
                      <w:r w:rsidRPr="00CD0D9E">
                        <w:rPr>
                          <w:rFonts w:ascii="Times New Roman" w:hAnsi="Times New Roman"/>
                          <w:i w:val="0"/>
                          <w:iCs/>
                          <w:sz w:val="18"/>
                          <w:szCs w:val="18"/>
                        </w:rPr>
                        <w:t>Утв.</w:t>
                      </w:r>
                    </w:p>
                  </w:txbxContent>
                </v:textbox>
              </v:rect>
              <v:rect id="Rectangle 958" o:spid="_x0000_s1999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" filled="f" stroked="f" strokeweight=".25pt">
                <v:textbox style="mso-next-textbox:#Rectangle 958" inset="1pt,1pt,1pt,1pt">
                  <w:txbxContent>
                    <w:p w14:paraId="12944F36" w14:textId="77777777" w:rsidR="00B827FD" w:rsidRPr="00CF1877" w:rsidRDefault="00B827FD" w:rsidP="00B827FD">
                      <w:pPr>
                        <w:rPr>
                          <w:i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i/>
                          <w:sz w:val="18"/>
                          <w:szCs w:val="18"/>
                          <w:lang w:val="ru-RU"/>
                        </w:rPr>
                        <w:t>Пацей Н.В.</w:t>
                      </w:r>
                    </w:p>
                  </w:txbxContent>
                </v:textbox>
              </v:rect>
            </v:group>
            <v:line id="Line 959" o:spid="_x0000_s2000" style="position:absolute;visibility:visible" from="8541,14913" to="8542,16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" strokeweight="2pt"/>
            <v:rect id="Rectangle 960" o:spid="_x0000_s2001" style="position:absolute;left:5189;top:15211;width:3285;height:10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" filled="f" stroked="f" strokeweight=".25pt">
              <v:textbox style="mso-next-textbox:#Rectangle 960" inset="1pt,1pt,1pt,1pt">
                <w:txbxContent>
                  <w:p w14:paraId="5EAF79F8" w14:textId="77777777" w:rsidR="00B827FD" w:rsidRPr="00CB455E" w:rsidRDefault="00B827FD" w:rsidP="00B827FD">
                    <w:pPr>
                      <w:pStyle w:val="a1"/>
                      <w:suppressAutoHyphens/>
                      <w:jc w:val="center"/>
                      <w:rPr>
                        <w:rFonts w:ascii="Times New Roman" w:hAnsi="Times New Roman"/>
                        <w:sz w:val="24"/>
                        <w:szCs w:val="24"/>
                        <w:lang w:val="ru-RU"/>
                      </w:rPr>
                    </w:pPr>
                    <w:r>
                      <w:rPr>
                        <w:rFonts w:ascii="Times New Roman" w:hAnsi="Times New Roman"/>
                        <w:sz w:val="24"/>
                        <w:szCs w:val="24"/>
                        <w:lang w:val="ru-RU"/>
                      </w:rPr>
                      <w:t xml:space="preserve">Скриншоты 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  <w:lang w:val="ru-RU"/>
                      </w:rPr>
                      <w:t>работы программы</w:t>
                    </w:r>
                  </w:p>
                </w:txbxContent>
              </v:textbox>
            </v:rect>
            <v:line id="Line 961" o:spid="_x0000_s2002" style="position:absolute;visibility:visible" from="8548,15183" to="11560,15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" strokeweight="2pt"/>
            <v:line id="Line 962" o:spid="_x0000_s2003" style="position:absolute;visibility:visible" from="8547,15456" to="11559,15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go6wQAAAN0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TUbwfROegFx9AAAA//8DAFBLAQItABQABgAIAAAAIQDb4fbL7gAAAIUBAAATAAAAAAAAAAAAAAAA&#10;AAAAAABbQ29udGVudF9UeXBlc10ueG1sUEsBAi0AFAAGAAgAAAAhAFr0LFu/AAAAFQEAAAsAAAAA&#10;AAAAAAAAAAAAHwEAAF9yZWxzLy5yZWxzUEsBAi0AFAAGAAgAAAAhAEQmCjrBAAAA3QAAAA8AAAAA&#10;AAAAAAAAAAAABwIAAGRycy9kb3ducmV2LnhtbFBLBQYAAAAAAwADALcAAAD1AgAAAAA=&#10;" strokeweight="2pt"/>
            <v:line id="Line 963" o:spid="_x0000_s2004" style="position:absolute;visibility:visible" from="10253,14913" to="10255,15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" strokeweight="2pt"/>
            <v:rect id="Rectangle 964" o:spid="_x0000_s2005" style="position:absolute;left:8587;top:14928;width:769;height:2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" filled="f" stroked="f" strokeweight=".25pt">
              <v:textbox style="mso-next-textbox:#Rectangle 964" inset="1pt,1pt,1pt,1pt">
                <w:txbxContent>
                  <w:p w14:paraId="0CE71782" w14:textId="77777777" w:rsidR="00B827FD" w:rsidRPr="0042148F" w:rsidRDefault="00B827FD" w:rsidP="00B827FD">
                    <w:pPr>
                      <w:pStyle w:val="a1"/>
                      <w:jc w:val="center"/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 w:rsidRPr="00B827FD">
                      <w:rPr>
                        <w:rFonts w:ascii="Times New Roman" w:hAnsi="Times New Roman"/>
                        <w:sz w:val="18"/>
                        <w:szCs w:val="18"/>
                      </w:rPr>
                      <w:t>Лит</w:t>
                    </w:r>
                    <w:r w:rsidRPr="0042148F">
                      <w:rPr>
                        <w:rFonts w:ascii="Times New Roman" w:hAnsi="Times New Roman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  <v:rect id="Rectangle 965" o:spid="_x0000_s2006" style="position:absolute;left:10300;top:14928;width:1215;height:2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" filled="f" stroked="f" strokeweight=".25pt">
              <v:textbox style="mso-next-textbox:#Rectangle 965" inset="1pt,1pt,1pt,1pt">
                <w:txbxContent>
                  <w:p w14:paraId="187D85BC" w14:textId="77777777" w:rsidR="00B827FD" w:rsidRPr="00B827FD" w:rsidRDefault="00B827FD" w:rsidP="00B827FD">
                    <w:pPr>
                      <w:pStyle w:val="a1"/>
                      <w:jc w:val="center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 w:rsidRPr="00B827FD">
                      <w:rPr>
                        <w:rFonts w:ascii="Times New Roman" w:hAnsi="Times New Roman"/>
                        <w:sz w:val="18"/>
                        <w:szCs w:val="18"/>
                      </w:rPr>
                      <w:t>Листов</w:t>
                    </w:r>
                  </w:p>
                </w:txbxContent>
              </v:textbox>
            </v:rect>
            <v:rect id="Rectangle 966" o:spid="_x0000_s2007" style="position:absolute;left:10307;top:15203;width:1215;height:2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" filled="f" stroked="f" strokeweight=".25pt">
              <v:textbox style="mso-next-textbox:#Rectangle 966" inset="1pt,1pt,1pt,1pt">
                <w:txbxContent>
                  <w:p w14:paraId="228036EB" w14:textId="77777777" w:rsidR="00B827FD" w:rsidRPr="00B827FD" w:rsidRDefault="00B827FD" w:rsidP="00B827FD">
                    <w:pPr>
                      <w:pStyle w:val="a1"/>
                      <w:jc w:val="center"/>
                      <w:rPr>
                        <w:rFonts w:ascii="Times New Roman" w:hAnsi="Times New Roman"/>
                        <w:sz w:val="18"/>
                        <w:szCs w:val="18"/>
                        <w:lang w:val="ru-RU"/>
                      </w:rPr>
                    </w:pPr>
                    <w:r w:rsidRPr="00B827FD">
                      <w:rPr>
                        <w:rFonts w:ascii="Times New Roman" w:hAnsi="Times New Roman"/>
                        <w:sz w:val="18"/>
                        <w:szCs w:val="18"/>
                        <w:lang w:val="ru-RU"/>
                      </w:rPr>
                      <w:t>1</w:t>
                    </w:r>
                  </w:p>
                </w:txbxContent>
              </v:textbox>
            </v:rect>
            <v:line id="Line 967" o:spid="_x0000_s2008" style="position:absolute;visibility:visible" from="8827,15188" to="8828,15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" strokeweight="1pt"/>
            <v:line id="Line 968" o:spid="_x0000_s2009" style="position:absolute;visibility:visible" from="9112,15189" to="9113,15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" strokeweight="1pt"/>
            <v:rect id="Rectangle 969" o:spid="_x0000_s2010" style="position:absolute;left:8595;top:15651;width:2928;height:4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" filled="f" stroked="f" strokeweight=".25pt">
              <v:textbox style="mso-next-textbox:#Rectangle 969" inset="1pt,1pt,1pt,1pt">
                <w:txbxContent>
                  <w:p w14:paraId="2BC7A300" w14:textId="5F7A75EF" w:rsidR="00B827FD" w:rsidRPr="00CB455E" w:rsidRDefault="00B827FD" w:rsidP="00B827FD">
                    <w:pPr>
                      <w:ind w:right="57"/>
                      <w:jc w:val="center"/>
                      <w:rPr>
                        <w:lang w:val="ru-RU"/>
                      </w:rPr>
                    </w:pPr>
                    <w:r>
                      <w:rPr>
                        <w:i/>
                        <w:sz w:val="24"/>
                        <w:lang w:val="ru-RU"/>
                      </w:rPr>
                      <w:t>7</w:t>
                    </w:r>
                    <w:r>
                      <w:rPr>
                        <w:i/>
                        <w:sz w:val="24"/>
                      </w:rPr>
                      <w:t>4</w:t>
                    </w:r>
                    <w:r>
                      <w:rPr>
                        <w:i/>
                        <w:sz w:val="24"/>
                        <w:lang w:val="ru-RU"/>
                      </w:rPr>
                      <w:t>4</w:t>
                    </w:r>
                    <w:r>
                      <w:rPr>
                        <w:i/>
                        <w:sz w:val="24"/>
                      </w:rPr>
                      <w:t>1</w:t>
                    </w:r>
                    <w:r>
                      <w:rPr>
                        <w:i/>
                        <w:sz w:val="24"/>
                        <w:lang w:val="ru-RU"/>
                      </w:rPr>
                      <w:t>7006</w:t>
                    </w:r>
                    <w:r>
                      <w:rPr>
                        <w:i/>
                        <w:sz w:val="24"/>
                      </w:rPr>
                      <w:t>, 202</w:t>
                    </w:r>
                    <w:r>
                      <w:rPr>
                        <w:i/>
                        <w:sz w:val="24"/>
                        <w:lang w:val="ru-RU"/>
                      </w:rPr>
                      <w:t>1</w:t>
                    </w:r>
                  </w:p>
                  <w:p w14:paraId="24C4F15F" w14:textId="77777777" w:rsidR="00B827FD" w:rsidRPr="0042148F" w:rsidRDefault="00B827FD" w:rsidP="00B827FD">
                    <w:pPr>
                      <w:pStyle w:val="a1"/>
                      <w:jc w:val="center"/>
                      <w:rPr>
                        <w:rFonts w:ascii="Times New Roman" w:hAnsi="Times New Roman"/>
                        <w:color w:val="FFFFFF"/>
                        <w:szCs w:val="16"/>
                        <w:lang w:val="ru-RU"/>
                      </w:rPr>
                    </w:pPr>
                  </w:p>
                </w:txbxContent>
              </v:textbox>
            </v:rect>
            <v:rect id="Rectangle 970" o:spid="_x0000_s2011" style="position:absolute;left:8684;top:15204;width:540;height:33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" filled="f" stroked="f" strokeweight=".25pt">
              <v:textbox style="mso-next-textbox:#Rectangle 970" inset="1pt,1pt,1pt,1pt">
                <w:txbxContent>
                  <w:p w14:paraId="326C9018" w14:textId="07C23549" w:rsidR="00B827FD" w:rsidRPr="00B827FD" w:rsidRDefault="00B827FD" w:rsidP="00B827FD">
                    <w:pPr>
                      <w:pStyle w:val="a1"/>
                      <w:jc w:val="center"/>
                      <w:rPr>
                        <w:rFonts w:ascii="Times New Roman" w:hAnsi="Times New Roman"/>
                        <w:sz w:val="18"/>
                        <w:szCs w:val="18"/>
                        <w:lang w:val="ru-RU"/>
                      </w:rPr>
                    </w:pPr>
                  </w:p>
                </w:txbxContent>
              </v:textbox>
            </v:rect>
            <w10:wrap anchorx="margin" anchory="margin"/>
          </v:group>
        </w:pict>
      </w:r>
    </w:p>
    <w:sectPr w:rsidR="00627F81" w:rsidRPr="00B827FD" w:rsidSect="00B827FD">
      <w:pgSz w:w="11906" w:h="16838" w:code="9"/>
      <w:pgMar w:top="720" w:right="720" w:bottom="720" w:left="72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A70434" w14:textId="77777777" w:rsidR="00826B25" w:rsidRDefault="00826B25" w:rsidP="002F2B70">
      <w:r>
        <w:separator/>
      </w:r>
    </w:p>
  </w:endnote>
  <w:endnote w:type="continuationSeparator" w:id="0">
    <w:p w14:paraId="7DE8BD2E" w14:textId="77777777" w:rsidR="00826B25" w:rsidRDefault="00826B25" w:rsidP="002F2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38D792" w14:textId="77777777" w:rsidR="00826B25" w:rsidRDefault="00826B25" w:rsidP="002F2B70">
      <w:r>
        <w:separator/>
      </w:r>
    </w:p>
  </w:footnote>
  <w:footnote w:type="continuationSeparator" w:id="0">
    <w:p w14:paraId="7E4B86DC" w14:textId="77777777" w:rsidR="00826B25" w:rsidRDefault="00826B25" w:rsidP="002F2B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autoHyphenation/>
  <w:hyphenationZone w:val="425"/>
  <w:drawingGridHorizontalSpacing w:val="14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06A6A"/>
    <w:rsid w:val="000159FC"/>
    <w:rsid w:val="00025311"/>
    <w:rsid w:val="00062E23"/>
    <w:rsid w:val="000706D1"/>
    <w:rsid w:val="000A4242"/>
    <w:rsid w:val="000E21C7"/>
    <w:rsid w:val="001002F1"/>
    <w:rsid w:val="00113365"/>
    <w:rsid w:val="001659B3"/>
    <w:rsid w:val="00173F37"/>
    <w:rsid w:val="00177C29"/>
    <w:rsid w:val="001D133A"/>
    <w:rsid w:val="001D45EF"/>
    <w:rsid w:val="001D6B8F"/>
    <w:rsid w:val="00243204"/>
    <w:rsid w:val="002436CA"/>
    <w:rsid w:val="0029152A"/>
    <w:rsid w:val="00291D9C"/>
    <w:rsid w:val="0029534B"/>
    <w:rsid w:val="002A56A9"/>
    <w:rsid w:val="002C7C43"/>
    <w:rsid w:val="002D0955"/>
    <w:rsid w:val="002F2B70"/>
    <w:rsid w:val="0034136D"/>
    <w:rsid w:val="00342544"/>
    <w:rsid w:val="00352966"/>
    <w:rsid w:val="00373697"/>
    <w:rsid w:val="003F2C33"/>
    <w:rsid w:val="003F5649"/>
    <w:rsid w:val="0047185E"/>
    <w:rsid w:val="004829D9"/>
    <w:rsid w:val="0048562E"/>
    <w:rsid w:val="0048654F"/>
    <w:rsid w:val="004A3E55"/>
    <w:rsid w:val="004C5B98"/>
    <w:rsid w:val="004C654D"/>
    <w:rsid w:val="004E20B9"/>
    <w:rsid w:val="00502CE6"/>
    <w:rsid w:val="00513994"/>
    <w:rsid w:val="005259F5"/>
    <w:rsid w:val="005D27D4"/>
    <w:rsid w:val="00627B06"/>
    <w:rsid w:val="00627F81"/>
    <w:rsid w:val="00677847"/>
    <w:rsid w:val="00687F1E"/>
    <w:rsid w:val="006B2194"/>
    <w:rsid w:val="00742D20"/>
    <w:rsid w:val="00777C4B"/>
    <w:rsid w:val="007946A9"/>
    <w:rsid w:val="007B519B"/>
    <w:rsid w:val="007B6084"/>
    <w:rsid w:val="007E3065"/>
    <w:rsid w:val="007E40A5"/>
    <w:rsid w:val="007E6A64"/>
    <w:rsid w:val="00826B25"/>
    <w:rsid w:val="00881FCF"/>
    <w:rsid w:val="008912AB"/>
    <w:rsid w:val="008D786B"/>
    <w:rsid w:val="00930667"/>
    <w:rsid w:val="00937430"/>
    <w:rsid w:val="009404E2"/>
    <w:rsid w:val="00941AAB"/>
    <w:rsid w:val="00955985"/>
    <w:rsid w:val="009B4F28"/>
    <w:rsid w:val="009B5676"/>
    <w:rsid w:val="009C30B3"/>
    <w:rsid w:val="009E3B15"/>
    <w:rsid w:val="00A11AA8"/>
    <w:rsid w:val="00A15230"/>
    <w:rsid w:val="00A44B16"/>
    <w:rsid w:val="00A63F47"/>
    <w:rsid w:val="00A73D75"/>
    <w:rsid w:val="00AE0C5D"/>
    <w:rsid w:val="00B1649F"/>
    <w:rsid w:val="00B477AC"/>
    <w:rsid w:val="00B5241B"/>
    <w:rsid w:val="00B81E43"/>
    <w:rsid w:val="00B827FD"/>
    <w:rsid w:val="00B94635"/>
    <w:rsid w:val="00BA36BD"/>
    <w:rsid w:val="00C3454E"/>
    <w:rsid w:val="00C45C00"/>
    <w:rsid w:val="00C61F85"/>
    <w:rsid w:val="00C87CFF"/>
    <w:rsid w:val="00C87F5E"/>
    <w:rsid w:val="00CA617F"/>
    <w:rsid w:val="00CB31C6"/>
    <w:rsid w:val="00CD0D9E"/>
    <w:rsid w:val="00CD367E"/>
    <w:rsid w:val="00D01384"/>
    <w:rsid w:val="00D0579D"/>
    <w:rsid w:val="00D362D2"/>
    <w:rsid w:val="00D53BC1"/>
    <w:rsid w:val="00D61512"/>
    <w:rsid w:val="00DA5BA0"/>
    <w:rsid w:val="00DB5C53"/>
    <w:rsid w:val="00DE3156"/>
    <w:rsid w:val="00E01A92"/>
    <w:rsid w:val="00E06A6A"/>
    <w:rsid w:val="00E26F9F"/>
    <w:rsid w:val="00E4439E"/>
    <w:rsid w:val="00E46C17"/>
    <w:rsid w:val="00E4797E"/>
    <w:rsid w:val="00E55FC3"/>
    <w:rsid w:val="00E978E5"/>
    <w:rsid w:val="00EE2929"/>
    <w:rsid w:val="00F0508A"/>
    <w:rsid w:val="00F314BD"/>
    <w:rsid w:val="00F46137"/>
    <w:rsid w:val="00F7370A"/>
    <w:rsid w:val="00F87E85"/>
    <w:rsid w:val="00F91F26"/>
    <w:rsid w:val="00FA2F23"/>
    <w:rsid w:val="00FA34B4"/>
    <w:rsid w:val="00FE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B3B144"/>
  <w15:chartTrackingRefBased/>
  <w15:docId w15:val="{CDC9E875-D915-4A57-AD6B-09B018C29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sz w:val="28"/>
      <w:lang w:val="uk-UA" w:eastAsia="ru-RU"/>
    </w:rPr>
  </w:style>
  <w:style w:type="paragraph" w:styleId="Heading1">
    <w:name w:val="heading 1"/>
    <w:basedOn w:val="Normal"/>
    <w:next w:val="Normal"/>
    <w:qFormat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Heading2">
    <w:name w:val="heading 2"/>
    <w:basedOn w:val="Normal"/>
    <w:next w:val="Normal"/>
    <w:qFormat/>
    <w:pPr>
      <w:suppressAutoHyphens/>
      <w:spacing w:line="336" w:lineRule="auto"/>
      <w:ind w:left="851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suppressAutoHyphens/>
      <w:spacing w:line="336" w:lineRule="auto"/>
      <w:ind w:left="851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suppressAutoHyphens/>
      <w:spacing w:line="336" w:lineRule="auto"/>
      <w:jc w:val="center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Caption">
    <w:name w:val="caption"/>
    <w:basedOn w:val="Normal"/>
    <w:next w:val="Normal"/>
    <w:qFormat/>
    <w:pPr>
      <w:suppressAutoHyphens/>
      <w:spacing w:line="336" w:lineRule="auto"/>
      <w:jc w:val="center"/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rPr>
      <w:rFonts w:ascii="Times New Roman" w:hAnsi="Times New Roman"/>
      <w:noProof w:val="0"/>
      <w:lang w:val="uk-UA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TOC3">
    <w:name w:val="toc 3"/>
    <w:basedOn w:val="Normal"/>
    <w:next w:val="Normal"/>
    <w:autoRedefine/>
    <w:semiHidden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TOC4">
    <w:name w:val="toc 4"/>
    <w:basedOn w:val="Normal"/>
    <w:next w:val="Normal"/>
    <w:autoRedefine/>
    <w:semiHidden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BodyText">
    <w:name w:val="Body Text"/>
    <w:basedOn w:val="Normal"/>
    <w:pPr>
      <w:spacing w:line="336" w:lineRule="auto"/>
      <w:ind w:firstLine="851"/>
    </w:pPr>
  </w:style>
  <w:style w:type="paragraph" w:customStyle="1" w:styleId="a">
    <w:name w:val="Переменные"/>
    <w:basedOn w:val="BodyText"/>
    <w:pPr>
      <w:tabs>
        <w:tab w:val="left" w:pos="482"/>
      </w:tabs>
      <w:ind w:left="482" w:hanging="482"/>
    </w:pPr>
  </w:style>
  <w:style w:type="paragraph" w:styleId="DocumentMap">
    <w:name w:val="Document Map"/>
    <w:basedOn w:val="Normal"/>
    <w:semiHidden/>
    <w:pPr>
      <w:shd w:val="clear" w:color="auto" w:fill="000080"/>
    </w:pPr>
    <w:rPr>
      <w:sz w:val="24"/>
    </w:rPr>
  </w:style>
  <w:style w:type="paragraph" w:customStyle="1" w:styleId="a0">
    <w:name w:val="Формула"/>
    <w:basedOn w:val="BodyText"/>
    <w:pPr>
      <w:tabs>
        <w:tab w:val="center" w:pos="4536"/>
        <w:tab w:val="right" w:pos="9356"/>
      </w:tabs>
      <w:ind w:firstLine="0"/>
    </w:pPr>
  </w:style>
  <w:style w:type="paragraph" w:customStyle="1" w:styleId="a1">
    <w:name w:val="Чертежный"/>
    <w:link w:val="a2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a3">
    <w:name w:val="Листинг программы"/>
    <w:pPr>
      <w:suppressAutoHyphens/>
    </w:pPr>
    <w:rPr>
      <w:noProof/>
      <w:lang w:val="ru-RU" w:eastAsia="ru-RU"/>
    </w:rPr>
  </w:style>
  <w:style w:type="paragraph" w:styleId="CommentText">
    <w:name w:val="annotation text"/>
    <w:basedOn w:val="Normal"/>
    <w:semiHidden/>
    <w:rPr>
      <w:rFonts w:ascii="Journal" w:hAnsi="Journal"/>
      <w:sz w:val="24"/>
    </w:rPr>
  </w:style>
  <w:style w:type="character" w:customStyle="1" w:styleId="a2">
    <w:name w:val="Чертежный Знак"/>
    <w:link w:val="a1"/>
    <w:rsid w:val="00B827FD"/>
    <w:rPr>
      <w:rFonts w:ascii="ISOCPEUR" w:hAnsi="ISOCPEUR"/>
      <w:i/>
      <w:sz w:val="2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\Rar$DIa0.243\Forms_A4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4A8F27-17FF-4448-B2D4-5940E0326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Forms_A4.dot</Template>
  <TotalTime>32</TotalTime>
  <Pages>2</Pages>
  <Words>1</Words>
  <Characters>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 office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Бельмач</dc:creator>
  <cp:keywords/>
  <cp:lastModifiedBy>Ilya Matsuev</cp:lastModifiedBy>
  <cp:revision>20</cp:revision>
  <cp:lastPrinted>2021-06-03T17:33:00Z</cp:lastPrinted>
  <dcterms:created xsi:type="dcterms:W3CDTF">2018-05-24T15:10:00Z</dcterms:created>
  <dcterms:modified xsi:type="dcterms:W3CDTF">2021-06-05T14:26:00Z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dc6f62-bb58-4b94-b6ca-9af54699d31b_Enabled">
    <vt:lpwstr>true</vt:lpwstr>
  </property>
  <property fmtid="{D5CDD505-2E9C-101B-9397-08002B2CF9AE}" pid="3" name="MSIP_Label_d2dc6f62-bb58-4b94-b6ca-9af54699d31b_SetDate">
    <vt:lpwstr>2021-05-23T14:42:25Z</vt:lpwstr>
  </property>
  <property fmtid="{D5CDD505-2E9C-101B-9397-08002B2CF9AE}" pid="4" name="MSIP_Label_d2dc6f62-bb58-4b94-b6ca-9af54699d31b_Method">
    <vt:lpwstr>Standard</vt:lpwstr>
  </property>
  <property fmtid="{D5CDD505-2E9C-101B-9397-08002B2CF9AE}" pid="5" name="MSIP_Label_d2dc6f62-bb58-4b94-b6ca-9af54699d31b_Name">
    <vt:lpwstr>d2dc6f62-bb58-4b94-b6ca-9af54699d31b</vt:lpwstr>
  </property>
  <property fmtid="{D5CDD505-2E9C-101B-9397-08002B2CF9AE}" pid="6" name="MSIP_Label_d2dc6f62-bb58-4b94-b6ca-9af54699d31b_SiteId">
    <vt:lpwstr>d7790549-8c35-40ea-ad75-954ac3e86be8</vt:lpwstr>
  </property>
  <property fmtid="{D5CDD505-2E9C-101B-9397-08002B2CF9AE}" pid="7" name="MSIP_Label_d2dc6f62-bb58-4b94-b6ca-9af54699d31b_ActionId">
    <vt:lpwstr>12287d4f-9688-4b77-b2f6-ab96ecfbc103</vt:lpwstr>
  </property>
  <property fmtid="{D5CDD505-2E9C-101B-9397-08002B2CF9AE}" pid="8" name="MSIP_Label_d2dc6f62-bb58-4b94-b6ca-9af54699d31b_ContentBits">
    <vt:lpwstr>0</vt:lpwstr>
  </property>
</Properties>
</file>