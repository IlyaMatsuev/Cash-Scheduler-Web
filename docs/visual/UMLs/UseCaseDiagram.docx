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721DCFCE" w:rsidR="00773870" w:rsidRDefault="00AC5792" w:rsidP="008C3145">
      <w:pPr>
        <w:pStyle w:val="a1"/>
        <w:jc w:val="center"/>
      </w:pPr>
      <w:r>
        <w:pict w14:anchorId="7A7D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35pt;height:497.35pt">
            <v:imagedata r:id="rId7" o:title=""/>
          </v:shape>
        </w:pict>
      </w:r>
    </w:p>
    <w:p w14:paraId="35E2353F" w14:textId="35F0CD7F" w:rsidR="005B05F2" w:rsidRDefault="00773870" w:rsidP="008C3145">
      <w:pPr>
        <w:pStyle w:val="a1"/>
        <w:jc w:val="center"/>
      </w:pPr>
      <w:r>
        <w:br w:type="page"/>
      </w:r>
    </w:p>
    <w:p w14:paraId="204D6373" w14:textId="23741FD2" w:rsidR="00627F81" w:rsidRPr="008D786B" w:rsidRDefault="009145AF" w:rsidP="00AA712D">
      <w:pPr>
        <w:pStyle w:val="a1"/>
        <w:rPr>
          <w:lang w:val="ru-RU"/>
        </w:rPr>
      </w:pPr>
      <w:r>
        <w:rPr>
          <w:noProof/>
          <w:lang w:val="ru-RU"/>
        </w:rPr>
        <w:pict w14:anchorId="5CA24E01">
          <v:group id="Группа 1293" o:spid="_x0000_s1847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848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849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850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851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852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853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854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855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856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857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858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4FFC84E1" w14:textId="73FF08EA" w:rsidR="00773870" w:rsidRPr="00951A0B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932" o:spid="_x0000_s1859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25827D30" w14:textId="0228D84F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933" o:spid="_x0000_s1860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1A095EED" w14:textId="69A88CA7" w:rsidR="00773870" w:rsidRPr="00AC5792" w:rsidRDefault="00AC5792" w:rsidP="00AC5792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934" o:spid="_x0000_s1861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748B5E52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862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21AE60C8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863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39C3AF33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864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23250980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865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5EEA4266" w14:textId="523CDBE9" w:rsidR="00773870" w:rsidRPr="008F5AF2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 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.0</w:t>
                    </w:r>
                    <w:r w:rsidR="00B267E7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1</w:t>
                    </w:r>
                    <w:r w:rsidR="005D163E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ГЧ</w:t>
                    </w:r>
                  </w:p>
                  <w:p w14:paraId="5C022728" w14:textId="77777777" w:rsidR="00773870" w:rsidRPr="0042148F" w:rsidRDefault="00773870" w:rsidP="00773870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59A51D25" w14:textId="77777777" w:rsidR="00773870" w:rsidRPr="0042148F" w:rsidRDefault="00773870" w:rsidP="00773870">
                    <w:pPr>
                      <w:rPr>
                        <w:i/>
                        <w:szCs w:val="16"/>
                      </w:rPr>
                    </w:pPr>
                  </w:p>
                </w:txbxContent>
              </v:textbox>
            </v:rect>
            <v:line id="Line 939" o:spid="_x0000_s1866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867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868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869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870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87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8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2E5BF8B2" w14:textId="77777777" w:rsidR="00773870" w:rsidRPr="00AC5792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87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9609FDB" w14:textId="77777777" w:rsidR="00773870" w:rsidRPr="00017D2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874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8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2AE14A35" w14:textId="612BEA4C" w:rsidR="00773870" w:rsidRPr="00AC5792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rect>
              <v:rect id="Rectangle 949" o:spid="_x0000_s187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1FE8AF31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3C95BFC5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57EAC1A8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87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8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641422BF" w14:textId="77777777" w:rsidR="00773870" w:rsidRPr="00AC5792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6"/>
                          <w:szCs w:val="16"/>
                          <w:lang w:val="ru-RU"/>
                        </w:rPr>
                      </w:pP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87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7385D59F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061259A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880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88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59EC7410" w14:textId="77777777" w:rsidR="00773870" w:rsidRPr="00AC5792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8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F2D7209" w14:textId="77777777" w:rsidR="00773870" w:rsidRPr="00951A0B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883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8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D7CB682" w14:textId="673BF8E5" w:rsidR="00773870" w:rsidRPr="00AC5792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AC5792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rect>
              <v:rect id="Rectangle 958" o:spid="_x0000_s18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64728100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1886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1887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17CBCCDF" w14:textId="003192B0" w:rsidR="00773870" w:rsidRPr="00CB455E" w:rsidRDefault="00AB091C" w:rsidP="00773870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Диаграмма вариантов использования</w:t>
                    </w:r>
                  </w:p>
                </w:txbxContent>
              </v:textbox>
            </v:rect>
            <v:line id="Line 961" o:spid="_x0000_s1888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1889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1890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1891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07F41C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1892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2D0A728A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1893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04D8E16B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1894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1895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1896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0F4C7737" w14:textId="77777777" w:rsidR="00773870" w:rsidRPr="00CB455E" w:rsidRDefault="00773870" w:rsidP="00773870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038630B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1897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4E06BEDE" w14:textId="5AAEAE5B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w10:wrap anchorx="margin" anchory="margin"/>
          </v:group>
        </w:pict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A2A4" w14:textId="77777777" w:rsidR="009145AF" w:rsidRDefault="009145AF" w:rsidP="002F2B70">
      <w:r>
        <w:separator/>
      </w:r>
    </w:p>
  </w:endnote>
  <w:endnote w:type="continuationSeparator" w:id="0">
    <w:p w14:paraId="68C96C95" w14:textId="77777777" w:rsidR="009145AF" w:rsidRDefault="009145AF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E333" w14:textId="77777777" w:rsidR="009145AF" w:rsidRDefault="009145AF" w:rsidP="002F2B70">
      <w:r>
        <w:separator/>
      </w:r>
    </w:p>
  </w:footnote>
  <w:footnote w:type="continuationSeparator" w:id="0">
    <w:p w14:paraId="1725465F" w14:textId="77777777" w:rsidR="009145AF" w:rsidRDefault="009145AF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8132A"/>
    <w:rsid w:val="001840C4"/>
    <w:rsid w:val="001D133A"/>
    <w:rsid w:val="001D45EF"/>
    <w:rsid w:val="001D6B8F"/>
    <w:rsid w:val="00243204"/>
    <w:rsid w:val="002436CA"/>
    <w:rsid w:val="00276882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A725C"/>
    <w:rsid w:val="005B05F2"/>
    <w:rsid w:val="005D163E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A4EBC"/>
    <w:rsid w:val="008C3145"/>
    <w:rsid w:val="008D786B"/>
    <w:rsid w:val="009145AF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0FF0"/>
    <w:rsid w:val="00AA712D"/>
    <w:rsid w:val="00AB091C"/>
    <w:rsid w:val="00AC5792"/>
    <w:rsid w:val="00B267E7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93A04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21</cp:revision>
  <cp:lastPrinted>2017-06-16T08:43:00Z</cp:lastPrinted>
  <dcterms:created xsi:type="dcterms:W3CDTF">2018-05-24T15:10:00Z</dcterms:created>
  <dcterms:modified xsi:type="dcterms:W3CDTF">2021-06-05T14:23:00Z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