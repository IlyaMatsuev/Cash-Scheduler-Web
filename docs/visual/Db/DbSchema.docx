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6F8C3357" w:rsidR="00627F81" w:rsidRPr="00374CFE" w:rsidRDefault="00F85951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107DC18A" wp14:editId="750E066F">
            <wp:extent cx="12464133" cy="9791113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8921" cy="98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1DD7CA43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697AC78" w:rsidR="00A314D7" w:rsidRPr="00136FC4" w:rsidRDefault="006066F9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Мацуев И.М.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6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" filled="f" stroked="f" strokeweight=".25pt">
                <v:textbox inset="1pt,1pt,1pt,1pt">
                  <w:txbxContent>
                    <w:p w14:paraId="27B4988A" w14:textId="1697AC78" w:rsidR="00A314D7" w:rsidRPr="00136FC4" w:rsidRDefault="006066F9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54D748D9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933C8" id="Rectangle 880" o:spid="_x0000_s1026" style="position:absolute;margin-left:177.9pt;margin-top:-170.1pt;width:800.65pt;height:1111.9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" filled="f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207AE46D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1C2C71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1C2C71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Sg2HJ8AEAANQ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55237688" w14:textId="77777777" w:rsidR="00A314D7" w:rsidRPr="001C2C71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1C2C71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1C2C71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1C2C71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UusPI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7602D601" w14:textId="77777777" w:rsidR="00A314D7" w:rsidRPr="001C2C71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1C2C71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F6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F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BN6+F6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KN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ZlJY6HhG&#10;X1g1sNtWi+v5PCrUO19w4bN7otijd4+ovnth8a7hOn1LhH2joWJeeazPXlyIgeerYtN/xIrxYRcw&#10;iTXU1EVAlkEMaSaH80z0EITi5NVyvrxeSKH4KF/k+TzNLIPidNmRD+81diJuSklMPoHD/tGHSAaK&#10;U0l8y+KDads09ta+SHDhmNHJN8fbJ/ajCmHYDEmtty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y4kSjf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4E222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 w:rsidRPr="004E222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4E222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8t8Q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Iam1OOmywerAvRGO1uKvwJsG6acUPduqlP7HDkhL&#10;0X60UZ/Z1TT68DKgy2BzGYBVDFXKIMW4vQujd3eOzLbhl/LUq8Vb1rQ2qd/IeGR1nARbJ8lwtHn0&#10;5mWcqn5/xvUvAA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NmevL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7BB6B67F" w14:textId="77777777" w:rsidR="00A314D7" w:rsidRPr="004E222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 w:rsidRPr="004E2221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4E222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catsQ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4E222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72816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="0087576F" w:rsidRPr="004E222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 w:rsidRPr="004E2221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4E222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t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WJ102WB24N8Jxtfgr8KVB+ilFz2tVSv9jB6Sl&#10;aD/YqM/sahr38NKgS2NzaYBVDFXKIMV4vQvj7u4cmW3DlfLUq8Vb1rQ2qd/IeGR1nASvTpLhuOZx&#10;Ny/tFPX7M65/AQ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3w3b7f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50ABE8B1" w14:textId="77777777" w:rsidR="00A314D7" w:rsidRPr="004E222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72816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="0087576F" w:rsidRPr="004E2221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 w:rsidRPr="004E222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4E2221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7777777" w:rsidR="00136FC4" w:rsidRPr="00136FC4" w:rsidRDefault="00374CFE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/feoJ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2AE9B2DB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4E222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 w:rsidRPr="004E2221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" filled="f" stroked="f" strokeweight=".25pt">
                <v:textbox inset="1pt,1pt,1pt,1pt">
                  <w:txbxContent>
                    <w:p w14:paraId="0884BA22" w14:textId="77777777" w:rsidR="00A314D7" w:rsidRPr="004E222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 w:rsidRPr="004E2221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77777777" w:rsidR="00A314D7" w:rsidRPr="00136FC4" w:rsidRDefault="0092453A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Северинчик Н.А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" filled="f" stroked="f" strokeweight=".25pt">
                <v:textbox inset="1pt,1pt,1pt,1pt">
                  <w:txbxContent>
                    <w:p w14:paraId="0B21BF1A" w14:textId="77777777" w:rsidR="00A314D7" w:rsidRPr="00136FC4" w:rsidRDefault="0092453A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Северинчик Н.А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4E222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 w:rsidRPr="004E222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4E222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it8wEAANUDAAAOAAAAZHJzL2Uyb0RvYy54bWysU8Fu2zAMvQ/YPwi6L7azJk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" filled="f" stroked="f" strokeweight=".25pt">
                <v:textbox inset="1pt,1pt,1pt,1pt">
                  <w:txbxContent>
                    <w:p w14:paraId="6F5D5EB1" w14:textId="77777777" w:rsidR="00A314D7" w:rsidRPr="004E222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 w:rsidRPr="004E2221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4E222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4E2221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72816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Pr="004E222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CcLpcD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5429443C" w14:textId="77777777" w:rsidR="00A314D7" w:rsidRPr="004E2221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72816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4E2221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kb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Hx9JG/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KN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KsnYo3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bd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Fgv1t3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1C2C71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1C2C71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ticy/f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592F0E54" w14:textId="77777777" w:rsidR="00A314D7" w:rsidRPr="001C2C71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1C2C71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1C2C71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1C2C71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nc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OWw2dz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71510AEF" w14:textId="77777777" w:rsidR="00A314D7" w:rsidRPr="001C2C71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1C2C71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07F0774E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6EBD7A1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1110B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Du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t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PzJQO7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05880" w14:textId="28E222DA" w:rsidR="0092453A" w:rsidRPr="006066F9" w:rsidRDefault="0092453A" w:rsidP="0092453A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74417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06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  <w:p w14:paraId="00301B8B" w14:textId="77777777" w:rsidR="00A314D7" w:rsidRPr="000C5B2C" w:rsidRDefault="00A314D7" w:rsidP="000445C9"/>
                          <w:p w14:paraId="509D4C7B" w14:textId="77777777" w:rsidR="00A314D7" w:rsidRPr="000C5B2C" w:rsidRDefault="00A314D7" w:rsidP="000445C9"/>
                          <w:p w14:paraId="3D8BF23D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2Y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AreX2Y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79605880" w14:textId="28E222DA" w:rsidR="0092453A" w:rsidRPr="006066F9" w:rsidRDefault="0092453A" w:rsidP="0092453A">
                      <w:pPr>
                        <w:jc w:val="center"/>
                        <w:rPr>
                          <w:i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74417</w:t>
                      </w:r>
                      <w:r>
                        <w:rPr>
                          <w:i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06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1</w:t>
                      </w:r>
                    </w:p>
                    <w:p w14:paraId="00301B8B" w14:textId="77777777" w:rsidR="00A314D7" w:rsidRPr="000C5B2C" w:rsidRDefault="00A314D7" w:rsidP="000445C9"/>
                    <w:p w14:paraId="509D4C7B" w14:textId="77777777" w:rsidR="00A314D7" w:rsidRPr="000C5B2C" w:rsidRDefault="00A314D7" w:rsidP="000445C9"/>
                    <w:p w14:paraId="3D8BF23D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1C2C71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1C2C71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m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ggnlZ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64D9813E" w14:textId="77777777" w:rsidR="00A314D7" w:rsidRPr="001C2C71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1C2C71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1C2C71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1C2C71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+i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B4to+i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4271E58E" w14:textId="77777777" w:rsidR="00A314D7" w:rsidRPr="001C2C71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1C2C71">
                        <w:rPr>
                          <w:rFonts w:ascii="Times New Roman" w:hAnsi="Times New Roman"/>
                          <w:i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E9682F1" w14:textId="447D52C0" w:rsidR="00637F1A" w:rsidRPr="00374CFE" w:rsidRDefault="006066F9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Логическая 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66nouvIBAADW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0E9682F1" w14:textId="447D52C0" w:rsidR="00637F1A" w:rsidRPr="00374CFE" w:rsidRDefault="006066F9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Логическая схема базы данных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2650B49A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8F3FD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2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B8404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  <w:r w:rsidR="001C2C71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49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TN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OWMhM3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490D3333" w14:textId="2650B49A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8F3FDD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2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B8404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1</w:t>
                      </w:r>
                      <w:r w:rsidR="001C2C71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 xml:space="preserve">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1C2C71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1C2C71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2HWNHP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24B4A845" w14:textId="77777777" w:rsidR="00A314D7" w:rsidRPr="001C2C71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1C2C71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xHe/6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Bt4yiX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PJ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5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D0NlPJ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4526854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33FEFE2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1CAE0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7E0A7170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7E0A7170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92453A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76C23" w14:textId="77777777" w:rsidR="00043372" w:rsidRDefault="00043372" w:rsidP="00CC4C24">
      <w:r>
        <w:separator/>
      </w:r>
    </w:p>
  </w:endnote>
  <w:endnote w:type="continuationSeparator" w:id="0">
    <w:p w14:paraId="5A2B751D" w14:textId="77777777" w:rsidR="00043372" w:rsidRDefault="00043372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E46B" w14:textId="77777777" w:rsidR="00043372" w:rsidRDefault="00043372" w:rsidP="00CC4C24">
      <w:r>
        <w:separator/>
      </w:r>
    </w:p>
  </w:footnote>
  <w:footnote w:type="continuationSeparator" w:id="0">
    <w:p w14:paraId="2163D670" w14:textId="77777777" w:rsidR="00043372" w:rsidRDefault="00043372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16AB2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2.3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43372"/>
    <w:rsid w:val="000445C9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C2C71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E2221"/>
    <w:rsid w:val="004F7AD2"/>
    <w:rsid w:val="00502CE6"/>
    <w:rsid w:val="005617DF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856E8"/>
    <w:rsid w:val="007946A9"/>
    <w:rsid w:val="007B1273"/>
    <w:rsid w:val="007E6A64"/>
    <w:rsid w:val="00816C12"/>
    <w:rsid w:val="00833ADE"/>
    <w:rsid w:val="00862BDD"/>
    <w:rsid w:val="0087576F"/>
    <w:rsid w:val="00881FCF"/>
    <w:rsid w:val="00884079"/>
    <w:rsid w:val="008866B5"/>
    <w:rsid w:val="008912AB"/>
    <w:rsid w:val="00896151"/>
    <w:rsid w:val="008D4A4E"/>
    <w:rsid w:val="008F3FDD"/>
    <w:rsid w:val="0092453A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52BA"/>
    <w:rsid w:val="00B455BF"/>
    <w:rsid w:val="00B45D0A"/>
    <w:rsid w:val="00B8404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61512"/>
    <w:rsid w:val="00D8350C"/>
    <w:rsid w:val="00D97D7C"/>
    <w:rsid w:val="00DA06A4"/>
    <w:rsid w:val="00DE5E07"/>
    <w:rsid w:val="00E01A92"/>
    <w:rsid w:val="00E06A6A"/>
    <w:rsid w:val="00E72816"/>
    <w:rsid w:val="00F314BD"/>
    <w:rsid w:val="00F500AB"/>
    <w:rsid w:val="00F5617C"/>
    <w:rsid w:val="00F77BAA"/>
    <w:rsid w:val="00F85951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Ilya Matsuev</cp:lastModifiedBy>
  <cp:revision>8</cp:revision>
  <cp:lastPrinted>2021-06-03T17:54:00Z</cp:lastPrinted>
  <dcterms:created xsi:type="dcterms:W3CDTF">2021-05-29T05:42:00Z</dcterms:created>
  <dcterms:modified xsi:type="dcterms:W3CDTF">2021-06-05T14:24:00Z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