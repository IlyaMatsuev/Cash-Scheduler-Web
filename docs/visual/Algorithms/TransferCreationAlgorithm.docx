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1E560394" w:rsidR="00627F81" w:rsidRPr="00374CFE" w:rsidRDefault="00A7229C" w:rsidP="00A7229C">
      <w:pPr>
        <w:pStyle w:val="a1"/>
        <w:tabs>
          <w:tab w:val="left" w:pos="142"/>
        </w:tabs>
        <w:ind w:left="576"/>
        <w:rPr>
          <w:b/>
          <w:lang w:val="ru-RU"/>
        </w:rPr>
      </w:pPr>
      <w:r>
        <w:rPr>
          <w:b/>
          <w:lang w:val="ru-RU"/>
        </w:rPr>
        <w:t xml:space="preserve">       </w:t>
      </w:r>
      <w:r w:rsidR="004F499B">
        <w:rPr>
          <w:noProof/>
        </w:rPr>
        <w:drawing>
          <wp:inline distT="0" distB="0" distL="0" distR="0" wp14:anchorId="636964D0" wp14:editId="53CDEEFB">
            <wp:extent cx="12338050" cy="90258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8050" cy="902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53962BD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697AC78" w:rsidR="00A314D7" w:rsidRPr="00136FC4" w:rsidRDefault="006066F9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Мацуев И.М.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6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" filled="f" stroked="f" strokeweight=".25pt">
                <v:textbox inset="1pt,1pt,1pt,1pt">
                  <w:txbxContent>
                    <w:p w14:paraId="27B4988A" w14:textId="1697AC78" w:rsidR="00A314D7" w:rsidRPr="00136FC4" w:rsidRDefault="006066F9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0F0CB908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ED3D1" id="Rectangle 880" o:spid="_x0000_s1026" style="position:absolute;margin-left:177.9pt;margin-top:-170.1pt;width:800.65pt;height:1111.9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" filled="f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207AE46D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7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" filled="f" stroked="f" strokeweight=".25pt">
                <v:textbox inset="1pt,1pt,1pt,1pt">
                  <w:txbxContent>
                    <w:p w14:paraId="55237688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8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UusPI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7602D601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BN6+F6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KN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ZlJY6HhG&#10;X1g1sNtWi+v5PCrUO19w4bN7otijd4+ovnth8a7hOn1LhH2joWJeeazPXlyIgeerYtN/xIrxYRcw&#10;iTXU1EVAlkEMaSaH80z0EITi5NVyvrxeSKH4KF/k+TzNLIPidNmRD+81diJuSklMPoHD/tGHSAaK&#10;U0l8y+KDads09ta+SHDhmNHJN8fbJ/ajCmHYDEmtty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y4kSjf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A16020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r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NmevL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7BB6B67F" w14:textId="77777777" w:rsidR="00A314D7" w:rsidRPr="00A16020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r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A16020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="0087576F"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" filled="f" stroked="f" strokeweight=".25pt">
                <v:textbox inset="1pt,1pt,1pt,1pt">
                  <w:txbxContent>
                    <w:p w14:paraId="50ABE8B1" w14:textId="77777777" w:rsidR="00A314D7" w:rsidRPr="00A16020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="0087576F"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 w:rsidRPr="00A1602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7777777" w:rsidR="00136FC4" w:rsidRPr="00136FC4" w:rsidRDefault="00374CFE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 Н.В.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" filled="f" stroked="f" strokeweight=".25pt">
                <v:textbox inset="1pt,1pt,1pt,1pt">
                  <w:txbxContent>
                    <w:p w14:paraId="2AE9B2DB" w14:textId="77777777" w:rsidR="00136FC4" w:rsidRPr="00136FC4" w:rsidRDefault="00374CFE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A16020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374CFE"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" filled="f" stroked="f" strokeweight=".25pt">
                <v:textbox inset="1pt,1pt,1pt,1pt">
                  <w:txbxContent>
                    <w:p w14:paraId="0884BA22" w14:textId="77777777" w:rsidR="00A314D7" w:rsidRPr="00A16020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374CFE" w:rsidRPr="00A16020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77777777" w:rsidR="00A314D7" w:rsidRPr="00136FC4" w:rsidRDefault="0092453A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Северинчик Н.А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" filled="f" stroked="f" strokeweight=".25pt">
                <v:textbox inset="1pt,1pt,1pt,1pt">
                  <w:txbxContent>
                    <w:p w14:paraId="0B21BF1A" w14:textId="77777777" w:rsidR="00A314D7" w:rsidRPr="00136FC4" w:rsidRDefault="0092453A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Северинчик Н.А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2C118EF3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A16020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="00374CFE"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" filled="f" stroked="f" strokeweight=".25pt">
                <v:textbox inset="1pt,1pt,1pt,1pt">
                  <w:txbxContent>
                    <w:p w14:paraId="6F5D5EB1" w14:textId="77777777" w:rsidR="00A314D7" w:rsidRPr="00A16020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="00374CFE"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586DFCAC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A16020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r w:rsidRPr="00A16020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CcLpcD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5429443C" w14:textId="77777777" w:rsidR="00A314D7" w:rsidRPr="00A16020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r w:rsidRPr="00A16020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2KN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KsnYo3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d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Fgv1t3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3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ticy/f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592F0E54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4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nc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OWw2dz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71510AEF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07F0774E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6EBD7A16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1110B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05880" w14:textId="28E222DA" w:rsidR="0092453A" w:rsidRPr="006066F9" w:rsidRDefault="0092453A" w:rsidP="0092453A">
                            <w:pPr>
                              <w:jc w:val="center"/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74417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06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</w:t>
                            </w:r>
                            <w:r w:rsidR="006066F9">
                              <w:rPr>
                                <w:i/>
                                <w:sz w:val="24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  <w:p w14:paraId="00301B8B" w14:textId="77777777" w:rsidR="00A314D7" w:rsidRPr="000C5B2C" w:rsidRDefault="00A314D7" w:rsidP="000445C9"/>
                          <w:p w14:paraId="509D4C7B" w14:textId="77777777" w:rsidR="00A314D7" w:rsidRPr="000C5B2C" w:rsidRDefault="00A314D7" w:rsidP="000445C9"/>
                          <w:p w14:paraId="3D8BF23D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" filled="f" stroked="f" strokeweight=".25pt">
                <v:textbox inset="1pt,1pt,1pt,1pt">
                  <w:txbxContent>
                    <w:p w14:paraId="79605880" w14:textId="28E222DA" w:rsidR="0092453A" w:rsidRPr="006066F9" w:rsidRDefault="0092453A" w:rsidP="0092453A">
                      <w:pPr>
                        <w:jc w:val="center"/>
                        <w:rPr>
                          <w:i/>
                          <w:sz w:val="24"/>
                          <w:szCs w:val="28"/>
                          <w:lang w:val="ru-RU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74417</w:t>
                      </w:r>
                      <w:r>
                        <w:rPr>
                          <w:i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06</w:t>
                      </w:r>
                      <w:r>
                        <w:rPr>
                          <w:i/>
                          <w:sz w:val="24"/>
                          <w:szCs w:val="28"/>
                        </w:rPr>
                        <w:t>, 202</w:t>
                      </w:r>
                      <w:r w:rsidR="006066F9">
                        <w:rPr>
                          <w:i/>
                          <w:sz w:val="24"/>
                          <w:szCs w:val="28"/>
                          <w:lang w:val="ru-RU"/>
                        </w:rPr>
                        <w:t>1</w:t>
                      </w:r>
                    </w:p>
                    <w:p w14:paraId="00301B8B" w14:textId="77777777" w:rsidR="00A314D7" w:rsidRPr="000C5B2C" w:rsidRDefault="00A314D7" w:rsidP="000445C9"/>
                    <w:p w14:paraId="509D4C7B" w14:textId="77777777" w:rsidR="00A314D7" w:rsidRPr="000C5B2C" w:rsidRDefault="00A314D7" w:rsidP="000445C9"/>
                    <w:p w14:paraId="3D8BF23D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6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ggnlZv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64D9813E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7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+i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B4to+i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4271E58E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E9682F1" w14:textId="5B0254B9" w:rsidR="00637F1A" w:rsidRPr="00374CFE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Блок-схема </w:t>
                            </w:r>
                            <w:r w:rsidR="0009168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алгоритма </w:t>
                            </w:r>
                            <w:r w:rsidR="00A1519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создания перевода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8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  <w:p w14:paraId="0E9682F1" w14:textId="5B0254B9" w:rsidR="00637F1A" w:rsidRPr="00374CFE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Блок-схема </w:t>
                      </w:r>
                      <w:r w:rsidR="0009168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алгоритма </w:t>
                      </w:r>
                      <w:r w:rsidR="00A1519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создания перевода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517EA4CE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A1519E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en-US"/>
                              </w:rPr>
                              <w:t xml:space="preserve">2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49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" filled="f" stroked="f" strokeweight=".25pt">
                <v:textbox inset="1pt,1pt,1pt,1pt">
                  <w:txbxContent>
                    <w:p w14:paraId="490D3333" w14:textId="517EA4CE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A1519E">
                        <w:rPr>
                          <w:rFonts w:ascii="Times New Roman" w:hAnsi="Times New Roman"/>
                          <w:sz w:val="24"/>
                          <w:szCs w:val="28"/>
                          <w:lang w:val="en-US"/>
                        </w:rPr>
                        <w:t xml:space="preserve">2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A1519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1519E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0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2HWNHP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24B4A845" w14:textId="77777777" w:rsidR="00A314D7" w:rsidRPr="00A1519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1519E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CxHe/6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D0NlPJ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45268544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33FEFE2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1CAE0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777C5EAD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FA8C7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6F3C2A0F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B0080" w14:textId="77777777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6BFF190C" w14:textId="2786A07F" w:rsidR="00346C13" w:rsidRPr="00315A10" w:rsidRDefault="00346C13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4" type="#_x0000_t202" style="position:absolute;left:0;text-align:left;margin-left:999.5pt;margin-top:694.4pt;width:14.3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Pi0amP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686B0080" w14:textId="77777777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6BFF190C" w14:textId="2786A07F" w:rsidR="00346C13" w:rsidRPr="00315A10" w:rsidRDefault="00346C13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374CFE" w:rsidSect="0092453A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0D932" w14:textId="77777777" w:rsidR="009236A8" w:rsidRDefault="009236A8" w:rsidP="00CC4C24">
      <w:r>
        <w:separator/>
      </w:r>
    </w:p>
  </w:endnote>
  <w:endnote w:type="continuationSeparator" w:id="0">
    <w:p w14:paraId="04A7755D" w14:textId="77777777" w:rsidR="009236A8" w:rsidRDefault="009236A8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C5BE7" w14:textId="77777777" w:rsidR="009236A8" w:rsidRDefault="009236A8" w:rsidP="00CC4C24">
      <w:r>
        <w:separator/>
      </w:r>
    </w:p>
  </w:footnote>
  <w:footnote w:type="continuationSeparator" w:id="0">
    <w:p w14:paraId="0EC346B3" w14:textId="77777777" w:rsidR="009236A8" w:rsidRDefault="009236A8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22.65pt;height:12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445C9"/>
    <w:rsid w:val="000622EF"/>
    <w:rsid w:val="00073968"/>
    <w:rsid w:val="0009168C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C1104"/>
    <w:rsid w:val="001D133A"/>
    <w:rsid w:val="001D3D7F"/>
    <w:rsid w:val="001D6B8F"/>
    <w:rsid w:val="001D75C0"/>
    <w:rsid w:val="00204111"/>
    <w:rsid w:val="00224E6D"/>
    <w:rsid w:val="0025048F"/>
    <w:rsid w:val="002A56A9"/>
    <w:rsid w:val="00304FFC"/>
    <w:rsid w:val="003159CE"/>
    <w:rsid w:val="00315A10"/>
    <w:rsid w:val="003464E5"/>
    <w:rsid w:val="00346C13"/>
    <w:rsid w:val="00352966"/>
    <w:rsid w:val="00374CFE"/>
    <w:rsid w:val="00394284"/>
    <w:rsid w:val="003E64AF"/>
    <w:rsid w:val="003F2DC2"/>
    <w:rsid w:val="003F5F46"/>
    <w:rsid w:val="00427B90"/>
    <w:rsid w:val="0044021A"/>
    <w:rsid w:val="004829D9"/>
    <w:rsid w:val="004B603F"/>
    <w:rsid w:val="004F499B"/>
    <w:rsid w:val="004F7AD2"/>
    <w:rsid w:val="00502CE6"/>
    <w:rsid w:val="005617DF"/>
    <w:rsid w:val="005D7FE7"/>
    <w:rsid w:val="006066F9"/>
    <w:rsid w:val="00627B06"/>
    <w:rsid w:val="00627F81"/>
    <w:rsid w:val="00637F1A"/>
    <w:rsid w:val="00645D25"/>
    <w:rsid w:val="0064614C"/>
    <w:rsid w:val="0069792F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856E8"/>
    <w:rsid w:val="007946A9"/>
    <w:rsid w:val="007E6A64"/>
    <w:rsid w:val="00816C12"/>
    <w:rsid w:val="00833ADE"/>
    <w:rsid w:val="00862BDD"/>
    <w:rsid w:val="0087576F"/>
    <w:rsid w:val="00881FCF"/>
    <w:rsid w:val="00884079"/>
    <w:rsid w:val="008866B5"/>
    <w:rsid w:val="008912AB"/>
    <w:rsid w:val="00896151"/>
    <w:rsid w:val="008D4A4E"/>
    <w:rsid w:val="009236A8"/>
    <w:rsid w:val="0092453A"/>
    <w:rsid w:val="00937430"/>
    <w:rsid w:val="0094447A"/>
    <w:rsid w:val="00990457"/>
    <w:rsid w:val="009B194D"/>
    <w:rsid w:val="009C30B3"/>
    <w:rsid w:val="009E3B15"/>
    <w:rsid w:val="00A11AA8"/>
    <w:rsid w:val="00A1519E"/>
    <w:rsid w:val="00A15230"/>
    <w:rsid w:val="00A16020"/>
    <w:rsid w:val="00A27A0C"/>
    <w:rsid w:val="00A314D7"/>
    <w:rsid w:val="00A4117E"/>
    <w:rsid w:val="00A44B16"/>
    <w:rsid w:val="00A7229C"/>
    <w:rsid w:val="00A73D75"/>
    <w:rsid w:val="00A8726A"/>
    <w:rsid w:val="00AA7564"/>
    <w:rsid w:val="00AF52BA"/>
    <w:rsid w:val="00B455BF"/>
    <w:rsid w:val="00B45D0A"/>
    <w:rsid w:val="00B52884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70F1A"/>
    <w:rsid w:val="00D97D7C"/>
    <w:rsid w:val="00DE5E07"/>
    <w:rsid w:val="00E01A92"/>
    <w:rsid w:val="00E06A6A"/>
    <w:rsid w:val="00E23F09"/>
    <w:rsid w:val="00F314BD"/>
    <w:rsid w:val="00F5617C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A723E6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Ilya Matsuev</cp:lastModifiedBy>
  <cp:revision>10</cp:revision>
  <cp:lastPrinted>2021-06-05T14:18:00Z</cp:lastPrinted>
  <dcterms:created xsi:type="dcterms:W3CDTF">2021-05-29T06:02:00Z</dcterms:created>
  <dcterms:modified xsi:type="dcterms:W3CDTF">2021-06-05T14:44:00Z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